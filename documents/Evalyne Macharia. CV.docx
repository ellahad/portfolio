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1CC7" w14:textId="77777777" w:rsidR="00394A6D" w:rsidRPr="000A7FA5" w:rsidRDefault="00110FFB" w:rsidP="00037A13">
      <w:pPr>
        <w:pStyle w:val="Title"/>
        <w:spacing w:line="276" w:lineRule="auto"/>
        <w:rPr>
          <w:color w:val="000000" w:themeColor="text1"/>
          <w:sz w:val="48"/>
        </w:rPr>
      </w:pPr>
      <w:sdt>
        <w:sdtPr>
          <w:rPr>
            <w:color w:val="000000" w:themeColor="text1"/>
            <w:sz w:val="48"/>
          </w:rPr>
          <w:alias w:val="Enter your name:"/>
          <w:tag w:val=""/>
          <w:id w:val="-328297061"/>
          <w:placeholder>
            <w:docPart w:val="0945694B6C7548B5A17E06FA244007B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13902" w:rsidRPr="000A7FA5">
            <w:rPr>
              <w:color w:val="000000" w:themeColor="text1"/>
              <w:sz w:val="48"/>
            </w:rPr>
            <w:t>Evalyne Macharia</w:t>
          </w:r>
        </w:sdtContent>
      </w:sdt>
    </w:p>
    <w:p w14:paraId="12C9A75B" w14:textId="787406EB" w:rsidR="00394A6D" w:rsidRPr="000A7FA5" w:rsidRDefault="00B13902" w:rsidP="00037A13">
      <w:p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Nairobi, Kenya</w:t>
      </w:r>
      <w:r w:rsidR="007D00B3" w:rsidRPr="000A7FA5">
        <w:rPr>
          <w:rFonts w:asciiTheme="majorHAnsi" w:hAnsiTheme="majorHAnsi"/>
          <w:color w:val="000000" w:themeColor="text1"/>
          <w:sz w:val="20"/>
        </w:rPr>
        <w:t> | </w:t>
      </w:r>
      <w:r w:rsidRPr="000A7FA5">
        <w:rPr>
          <w:rFonts w:asciiTheme="majorHAnsi" w:hAnsiTheme="majorHAnsi"/>
          <w:color w:val="000000" w:themeColor="text1"/>
          <w:sz w:val="20"/>
        </w:rPr>
        <w:t>+254740233306</w:t>
      </w:r>
      <w:r w:rsidR="007D00B3" w:rsidRPr="000A7FA5">
        <w:rPr>
          <w:rFonts w:asciiTheme="majorHAnsi" w:hAnsiTheme="majorHAnsi"/>
          <w:color w:val="000000" w:themeColor="text1"/>
          <w:sz w:val="20"/>
        </w:rPr>
        <w:t> | </w:t>
      </w:r>
      <w:hyperlink r:id="rId7" w:history="1">
        <w:r w:rsidR="001C5A40" w:rsidRPr="000A7FA5">
          <w:rPr>
            <w:rStyle w:val="Hyperlink"/>
            <w:rFonts w:asciiTheme="majorHAnsi" w:hAnsiTheme="majorHAnsi"/>
            <w:color w:val="000000" w:themeColor="text1"/>
            <w:sz w:val="20"/>
          </w:rPr>
          <w:t>evalynemacharian@gmail.com</w:t>
        </w:r>
      </w:hyperlink>
      <w:r w:rsidR="001C5A40" w:rsidRPr="000A7FA5">
        <w:rPr>
          <w:rFonts w:asciiTheme="majorHAnsi" w:hAnsiTheme="majorHAnsi"/>
          <w:color w:val="000000" w:themeColor="text1"/>
          <w:sz w:val="20"/>
        </w:rPr>
        <w:t xml:space="preserve"> | www.linkedin.com/in/evalyne-macharia</w:t>
      </w:r>
    </w:p>
    <w:p w14:paraId="5D261637" w14:textId="77777777" w:rsidR="00394A6D" w:rsidRPr="000A7FA5" w:rsidRDefault="002C11FB" w:rsidP="00037A13">
      <w:pPr>
        <w:pStyle w:val="Heading1"/>
        <w:spacing w:line="276" w:lineRule="auto"/>
        <w:rPr>
          <w:color w:val="000000" w:themeColor="text1"/>
          <w:sz w:val="24"/>
        </w:rPr>
      </w:pPr>
      <w:r w:rsidRPr="000A7FA5">
        <w:rPr>
          <w:color w:val="000000" w:themeColor="text1"/>
          <w:sz w:val="24"/>
        </w:rPr>
        <w:t>PROFILE</w:t>
      </w:r>
    </w:p>
    <w:p w14:paraId="192F12C0" w14:textId="77777777" w:rsidR="00394A6D" w:rsidRPr="000A7FA5" w:rsidRDefault="002C11FB" w:rsidP="00037A13">
      <w:pPr>
        <w:pStyle w:val="ListBullet"/>
        <w:numPr>
          <w:ilvl w:val="0"/>
          <w:numId w:val="0"/>
        </w:numPr>
        <w:spacing w:line="276" w:lineRule="auto"/>
        <w:ind w:left="360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R</w:t>
      </w:r>
      <w:r w:rsidR="00B13902" w:rsidRPr="000A7FA5">
        <w:rPr>
          <w:rFonts w:asciiTheme="majorHAnsi" w:hAnsiTheme="majorHAnsi"/>
          <w:color w:val="000000" w:themeColor="text1"/>
          <w:sz w:val="20"/>
        </w:rPr>
        <w:t>esults-driven Data Scientist with a Computer Science degree and experience in data analysis and visualization. Expert at developing predictive models to identify areas of risk and opportunity. A passionate Data Scientist who is proficient in SQL, Tableau, and statistical modeling. Highly experienced in data manipulation, cleaning and analysis. I am a Data Scientist who has data-driven insight to solve complex problems. Skilled in data mining, predictive modeling and AI development. Proven ability to quickly understand and analyze complex data.</w:t>
      </w:r>
    </w:p>
    <w:sdt>
      <w:sdtPr>
        <w:rPr>
          <w:color w:val="000000" w:themeColor="text1"/>
          <w:sz w:val="24"/>
        </w:rPr>
        <w:alias w:val="Education:"/>
        <w:tag w:val="Education:"/>
        <w:id w:val="1513793667"/>
        <w:placeholder>
          <w:docPart w:val="5B632845665C46539DBD9290C9646B2D"/>
        </w:placeholder>
        <w:temporary/>
        <w:showingPlcHdr/>
        <w15:appearance w15:val="hidden"/>
      </w:sdtPr>
      <w:sdtEndPr/>
      <w:sdtContent>
        <w:p w14:paraId="3DEF1044" w14:textId="77777777" w:rsidR="00394A6D" w:rsidRPr="000A7FA5" w:rsidRDefault="007D00B3" w:rsidP="00037A13">
          <w:pPr>
            <w:pStyle w:val="Heading1"/>
            <w:spacing w:line="276" w:lineRule="auto"/>
            <w:rPr>
              <w:color w:val="000000" w:themeColor="text1"/>
              <w:sz w:val="24"/>
            </w:rPr>
          </w:pPr>
          <w:r w:rsidRPr="000A7FA5">
            <w:rPr>
              <w:color w:val="000000" w:themeColor="text1"/>
              <w:sz w:val="24"/>
            </w:rPr>
            <w:t>Education</w:t>
          </w:r>
        </w:p>
      </w:sdtContent>
    </w:sdt>
    <w:p w14:paraId="24528130" w14:textId="7568F06D" w:rsidR="00B31761" w:rsidRPr="005B3182" w:rsidRDefault="00B31761" w:rsidP="00037A13">
      <w:pPr>
        <w:pStyle w:val="Heading2"/>
        <w:spacing w:line="276" w:lineRule="auto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artificial intelligence and machine learning</w:t>
      </w:r>
      <w:r w:rsidRPr="000A7FA5">
        <w:rPr>
          <w:color w:val="000000" w:themeColor="text1"/>
          <w:sz w:val="20"/>
        </w:rPr>
        <w:t xml:space="preserve"> | A</w:t>
      </w:r>
      <w:r>
        <w:rPr>
          <w:color w:val="000000" w:themeColor="text1"/>
          <w:sz w:val="20"/>
        </w:rPr>
        <w:t xml:space="preserve">ws NANO PROGRAM </w:t>
      </w:r>
    </w:p>
    <w:p w14:paraId="0C32D70C" w14:textId="77777777" w:rsidR="00B31761" w:rsidRDefault="00B31761" w:rsidP="00037A13">
      <w:pPr>
        <w:pStyle w:val="ListBullet"/>
        <w:numPr>
          <w:ilvl w:val="0"/>
          <w:numId w:val="16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color w:val="000000" w:themeColor="text1"/>
          <w:sz w:val="20"/>
        </w:rPr>
        <w:t>Major</w:t>
      </w:r>
      <w:r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>
        <w:rPr>
          <w:rFonts w:asciiTheme="majorHAnsi" w:hAnsiTheme="majorHAnsi"/>
          <w:color w:val="000000" w:themeColor="text1"/>
          <w:sz w:val="20"/>
        </w:rPr>
        <w:t>Artificial Intelligence</w:t>
      </w:r>
    </w:p>
    <w:p w14:paraId="52871C38" w14:textId="6A6992BA" w:rsidR="00B31761" w:rsidRDefault="00B31761" w:rsidP="00037A13">
      <w:pPr>
        <w:pStyle w:val="ListBullet"/>
        <w:numPr>
          <w:ilvl w:val="0"/>
          <w:numId w:val="16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Minor:"/>
          <w:tag w:val="Minor:"/>
          <w:id w:val="1000315168"/>
          <w:placeholder>
            <w:docPart w:val="BAD9F4F2050741F8A1ED23DD8A9261C0"/>
          </w:placeholder>
          <w:temporary/>
          <w:showingPlcHdr/>
          <w15:appearance w15:val="hidden"/>
        </w:sdtPr>
        <w:sdtContent>
          <w:r w:rsidRPr="000A7FA5">
            <w:rPr>
              <w:rFonts w:asciiTheme="majorHAnsi" w:hAnsiTheme="majorHAnsi"/>
              <w:color w:val="000000" w:themeColor="text1"/>
              <w:sz w:val="20"/>
            </w:rPr>
            <w:t>Minor</w:t>
          </w:r>
        </w:sdtContent>
      </w:sdt>
      <w:r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>
        <w:rPr>
          <w:rFonts w:asciiTheme="majorHAnsi" w:hAnsiTheme="majorHAnsi"/>
          <w:color w:val="000000" w:themeColor="text1"/>
          <w:sz w:val="20"/>
        </w:rPr>
        <w:t>Machine Learning</w:t>
      </w:r>
    </w:p>
    <w:p w14:paraId="6F2ECA60" w14:textId="1DEA777D" w:rsidR="00037A13" w:rsidRDefault="00037A13" w:rsidP="00037A13">
      <w:pPr>
        <w:pStyle w:val="ListBullet"/>
        <w:numPr>
          <w:ilvl w:val="0"/>
          <w:numId w:val="16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37A13">
        <w:rPr>
          <w:rFonts w:asciiTheme="majorHAnsi" w:hAnsiTheme="majorHAnsi"/>
          <w:color w:val="000000" w:themeColor="text1"/>
          <w:sz w:val="20"/>
        </w:rPr>
        <w:t>An intensive program designed to provide in-depth knowledge and practical skills in artificial intelligence and machine learning, focusing on AWS cloud-based solutions and tools. The curriculum covered various aspects of AI including neural networks, deep learning, and model deployment on AWS.</w:t>
      </w:r>
    </w:p>
    <w:p w14:paraId="0856579A" w14:textId="0836E4AD" w:rsidR="00B31761" w:rsidRDefault="00B31761" w:rsidP="00037A1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/>
          <w:color w:val="000000" w:themeColor="text1"/>
          <w:sz w:val="20"/>
        </w:rPr>
      </w:pPr>
    </w:p>
    <w:p w14:paraId="502FCE51" w14:textId="27185984" w:rsidR="00B31761" w:rsidRDefault="00B31761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B31761">
        <w:rPr>
          <w:color w:val="000000" w:themeColor="text1"/>
          <w:sz w:val="20"/>
        </w:rPr>
        <w:t xml:space="preserve">AI Career Essentials </w:t>
      </w:r>
      <w:r w:rsidRPr="000A7FA5">
        <w:rPr>
          <w:color w:val="000000" w:themeColor="text1"/>
          <w:sz w:val="20"/>
        </w:rPr>
        <w:t>| </w:t>
      </w:r>
      <w:r>
        <w:rPr>
          <w:color w:val="000000" w:themeColor="text1"/>
          <w:sz w:val="20"/>
        </w:rPr>
        <w:t>ALX</w:t>
      </w:r>
    </w:p>
    <w:p w14:paraId="6C2ED8D2" w14:textId="32F0B603" w:rsidR="00B31761" w:rsidRPr="00037A13" w:rsidRDefault="00037A13" w:rsidP="00037A13">
      <w:pPr>
        <w:pStyle w:val="ListBullet"/>
        <w:numPr>
          <w:ilvl w:val="0"/>
          <w:numId w:val="16"/>
        </w:numPr>
        <w:spacing w:line="276" w:lineRule="auto"/>
        <w:rPr>
          <w:color w:val="000000" w:themeColor="text1"/>
          <w:sz w:val="20"/>
        </w:rPr>
      </w:pPr>
      <w:r w:rsidRPr="00037A13">
        <w:rPr>
          <w:color w:val="000000" w:themeColor="text1"/>
          <w:sz w:val="20"/>
        </w:rPr>
        <w:t>Comprehensive training aimed at equipping participants with essential skills for a career in artificial intelligence. Included foundational topics in AI, practical projects, and industry insights, preparing participants for real-world AI applications.</w:t>
      </w:r>
    </w:p>
    <w:p w14:paraId="3CEF687C" w14:textId="77777777" w:rsidR="00B31761" w:rsidRPr="00B31761" w:rsidRDefault="00B31761" w:rsidP="00037A1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/>
          <w:color w:val="000000" w:themeColor="text1"/>
          <w:sz w:val="20"/>
        </w:rPr>
      </w:pPr>
    </w:p>
    <w:p w14:paraId="174FC33E" w14:textId="11B7C82D" w:rsidR="00394A6D" w:rsidRPr="000A7FA5" w:rsidRDefault="00B13902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 xml:space="preserve">DATA SCIENTIST </w:t>
      </w:r>
      <w:r w:rsidR="007D00B3" w:rsidRPr="000A7FA5">
        <w:rPr>
          <w:color w:val="000000" w:themeColor="text1"/>
          <w:sz w:val="20"/>
        </w:rPr>
        <w:t>| </w:t>
      </w:r>
      <w:r w:rsidRPr="000A7FA5">
        <w:rPr>
          <w:color w:val="000000" w:themeColor="text1"/>
          <w:sz w:val="20"/>
        </w:rPr>
        <w:t>MORINGA SCHOOL</w:t>
      </w:r>
    </w:p>
    <w:p w14:paraId="6A01E063" w14:textId="77777777" w:rsidR="00394A6D" w:rsidRPr="000A7FA5" w:rsidRDefault="00110FFB" w:rsidP="00037A13">
      <w:pPr>
        <w:pStyle w:val="ListBullet"/>
        <w:numPr>
          <w:ilvl w:val="0"/>
          <w:numId w:val="18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Major:"/>
          <w:tag w:val="Major:"/>
          <w:id w:val="673618560"/>
          <w:placeholder>
            <w:docPart w:val="E0B8253C75E74A9FBDB58EDF94A16723"/>
          </w:placeholder>
          <w:temporary/>
          <w:showingPlcHdr/>
          <w15:appearance w15:val="hidden"/>
        </w:sdtPr>
        <w:sdtEndPr/>
        <w:sdtContent>
          <w:r w:rsidR="00D33143" w:rsidRPr="000A7FA5">
            <w:rPr>
              <w:rFonts w:asciiTheme="majorHAnsi" w:hAnsiTheme="majorHAnsi"/>
              <w:color w:val="000000" w:themeColor="text1"/>
              <w:sz w:val="20"/>
            </w:rPr>
            <w:t>Major</w:t>
          </w:r>
        </w:sdtContent>
      </w:sdt>
      <w:r w:rsidR="007D00B3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2C11FB" w:rsidRPr="000A7FA5">
        <w:rPr>
          <w:rFonts w:asciiTheme="majorHAnsi" w:hAnsiTheme="majorHAnsi"/>
          <w:color w:val="000000" w:themeColor="text1"/>
          <w:sz w:val="20"/>
        </w:rPr>
        <w:t>Machine Learning and Artificial Intelligence</w:t>
      </w:r>
    </w:p>
    <w:p w14:paraId="650A1F03" w14:textId="77777777" w:rsidR="00394A6D" w:rsidRPr="000A7FA5" w:rsidRDefault="00110FFB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Minor:"/>
          <w:tag w:val="Minor:"/>
          <w:id w:val="-1428026952"/>
          <w:placeholder>
            <w:docPart w:val="657A20F6154A44779F1345307CA7C18A"/>
          </w:placeholder>
          <w:temporary/>
          <w:showingPlcHdr/>
          <w15:appearance w15:val="hidden"/>
        </w:sdtPr>
        <w:sdtEndPr/>
        <w:sdtContent>
          <w:r w:rsidR="00D33143" w:rsidRPr="000A7FA5">
            <w:rPr>
              <w:rFonts w:asciiTheme="majorHAnsi" w:hAnsiTheme="majorHAnsi"/>
              <w:color w:val="000000" w:themeColor="text1"/>
              <w:sz w:val="20"/>
            </w:rPr>
            <w:t>Minor</w:t>
          </w:r>
        </w:sdtContent>
      </w:sdt>
      <w:r w:rsidR="007D00B3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2C11FB" w:rsidRPr="000A7FA5">
        <w:rPr>
          <w:rFonts w:asciiTheme="majorHAnsi" w:hAnsiTheme="majorHAnsi"/>
          <w:color w:val="000000" w:themeColor="text1"/>
          <w:sz w:val="20"/>
        </w:rPr>
        <w:t>Data Visualization</w:t>
      </w:r>
    </w:p>
    <w:p w14:paraId="5054A941" w14:textId="5A39C742" w:rsidR="00394A6D" w:rsidRPr="000A7FA5" w:rsidRDefault="00110FFB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Related coursework:"/>
          <w:tag w:val="Related coursework:"/>
          <w:id w:val="879673472"/>
          <w:placeholder>
            <w:docPart w:val="DB43F1A85DBC42A19F1D921477FDE98B"/>
          </w:placeholder>
          <w:temporary/>
          <w:showingPlcHdr/>
          <w15:appearance w15:val="hidden"/>
        </w:sdtPr>
        <w:sdtEndPr/>
        <w:sdtContent>
          <w:r w:rsidR="00D33143" w:rsidRPr="000A7FA5">
            <w:rPr>
              <w:rFonts w:asciiTheme="majorHAnsi" w:hAnsiTheme="majorHAnsi"/>
              <w:color w:val="000000" w:themeColor="text1"/>
              <w:sz w:val="20"/>
            </w:rPr>
            <w:t>Related coursework</w:t>
          </w:r>
        </w:sdtContent>
      </w:sdt>
      <w:r w:rsidR="007D00B3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2C11FB" w:rsidRPr="000A7FA5">
        <w:rPr>
          <w:rFonts w:asciiTheme="majorHAnsi" w:hAnsiTheme="majorHAnsi"/>
          <w:color w:val="000000" w:themeColor="text1"/>
          <w:sz w:val="20"/>
        </w:rPr>
        <w:t>Machine Learning, Data Mining, Statistical Methods, Big Da</w:t>
      </w:r>
      <w:r w:rsidR="00BF33DE" w:rsidRPr="000A7FA5">
        <w:rPr>
          <w:rFonts w:asciiTheme="majorHAnsi" w:hAnsiTheme="majorHAnsi"/>
          <w:color w:val="000000" w:themeColor="text1"/>
          <w:sz w:val="20"/>
        </w:rPr>
        <w:t xml:space="preserve">ta Analytics, </w:t>
      </w:r>
      <w:r w:rsidR="002C11FB" w:rsidRPr="000A7FA5">
        <w:rPr>
          <w:rFonts w:asciiTheme="majorHAnsi" w:hAnsiTheme="majorHAnsi"/>
          <w:color w:val="000000" w:themeColor="text1"/>
          <w:sz w:val="20"/>
        </w:rPr>
        <w:t>Data Visualization and Database Systems</w:t>
      </w:r>
    </w:p>
    <w:p w14:paraId="5AEE036B" w14:textId="77777777" w:rsidR="00394A6D" w:rsidRPr="000A7FA5" w:rsidRDefault="00B13902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BACHLORS DEGREE in BUISNESS INFORMATION TECHNOLOGY</w:t>
      </w:r>
      <w:r w:rsidR="007D00B3" w:rsidRPr="000A7FA5">
        <w:rPr>
          <w:color w:val="000000" w:themeColor="text1"/>
          <w:sz w:val="20"/>
        </w:rPr>
        <w:t> | </w:t>
      </w:r>
      <w:r w:rsidRPr="000A7FA5">
        <w:rPr>
          <w:color w:val="000000" w:themeColor="text1"/>
          <w:sz w:val="20"/>
        </w:rPr>
        <w:t>AFRICA NAZARENE UNIVERSITY</w:t>
      </w:r>
    </w:p>
    <w:p w14:paraId="780613C8" w14:textId="77777777" w:rsidR="00394A6D" w:rsidRPr="000A7FA5" w:rsidRDefault="00110FFB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Major:"/>
          <w:tag w:val="Major:"/>
          <w:id w:val="1020971286"/>
          <w:placeholder>
            <w:docPart w:val="3D20FA4ED68142278AB38FF74AB50F23"/>
          </w:placeholder>
          <w:temporary/>
          <w:showingPlcHdr/>
          <w15:appearance w15:val="hidden"/>
        </w:sdtPr>
        <w:sdtEndPr/>
        <w:sdtContent>
          <w:r w:rsidR="00D33143" w:rsidRPr="000A7FA5">
            <w:rPr>
              <w:rFonts w:asciiTheme="majorHAnsi" w:hAnsiTheme="majorHAnsi"/>
              <w:color w:val="000000" w:themeColor="text1"/>
              <w:sz w:val="20"/>
            </w:rPr>
            <w:t>Major</w:t>
          </w:r>
        </w:sdtContent>
      </w:sdt>
      <w:r w:rsidR="007D00B3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BF33DE" w:rsidRPr="000A7FA5">
        <w:rPr>
          <w:rFonts w:asciiTheme="majorHAnsi" w:hAnsiTheme="majorHAnsi"/>
          <w:color w:val="000000" w:themeColor="text1"/>
          <w:sz w:val="20"/>
        </w:rPr>
        <w:t>Software Development</w:t>
      </w:r>
    </w:p>
    <w:p w14:paraId="1C31DFC9" w14:textId="77777777" w:rsidR="00394A6D" w:rsidRPr="000A7FA5" w:rsidRDefault="00110FFB" w:rsidP="00037A13">
      <w:pPr>
        <w:pStyle w:val="ListBullet"/>
        <w:numPr>
          <w:ilvl w:val="0"/>
          <w:numId w:val="16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Minor:"/>
          <w:tag w:val="Minor:"/>
          <w:id w:val="838737137"/>
          <w:placeholder>
            <w:docPart w:val="467952357FA94EAD9F22C213BFD270FF"/>
          </w:placeholder>
          <w:temporary/>
          <w:showingPlcHdr/>
          <w15:appearance w15:val="hidden"/>
        </w:sdtPr>
        <w:sdtEndPr/>
        <w:sdtContent>
          <w:r w:rsidR="00D33143" w:rsidRPr="000A7FA5">
            <w:rPr>
              <w:rFonts w:asciiTheme="majorHAnsi" w:hAnsiTheme="majorHAnsi"/>
              <w:color w:val="000000" w:themeColor="text1"/>
              <w:sz w:val="20"/>
            </w:rPr>
            <w:t>Minor</w:t>
          </w:r>
        </w:sdtContent>
      </w:sdt>
      <w:r w:rsidR="007D00B3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BF33DE" w:rsidRPr="000A7FA5">
        <w:rPr>
          <w:rFonts w:asciiTheme="majorHAnsi" w:hAnsiTheme="majorHAnsi"/>
          <w:color w:val="000000" w:themeColor="text1"/>
          <w:sz w:val="20"/>
        </w:rPr>
        <w:t>Business Intelligence and Analytics</w:t>
      </w:r>
    </w:p>
    <w:p w14:paraId="2E261276" w14:textId="000EFE2D" w:rsidR="00B13902" w:rsidRPr="000A7FA5" w:rsidRDefault="00110FFB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Related coursework:"/>
          <w:tag w:val="Related coursework:"/>
          <w:id w:val="-1166860039"/>
          <w:placeholder>
            <w:docPart w:val="5CC5787332644F31AC62F2188C41BCFB"/>
          </w:placeholder>
          <w:temporary/>
          <w:showingPlcHdr/>
          <w15:appearance w15:val="hidden"/>
        </w:sdtPr>
        <w:sdtEndPr/>
        <w:sdtContent>
          <w:r w:rsidR="00D33143" w:rsidRPr="000A7FA5">
            <w:rPr>
              <w:rFonts w:asciiTheme="majorHAnsi" w:hAnsiTheme="majorHAnsi"/>
              <w:color w:val="000000" w:themeColor="text1"/>
              <w:sz w:val="20"/>
            </w:rPr>
            <w:t>Related coursework</w:t>
          </w:r>
        </w:sdtContent>
      </w:sdt>
      <w:r w:rsidR="007D00B3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BF33DE" w:rsidRPr="000A7FA5">
        <w:rPr>
          <w:rFonts w:asciiTheme="majorHAnsi" w:hAnsiTheme="majorHAnsi"/>
          <w:color w:val="000000" w:themeColor="text1"/>
          <w:sz w:val="20"/>
        </w:rPr>
        <w:t xml:space="preserve">Database management, System Analysis and Design, Big data technologies and </w:t>
      </w:r>
      <w:r w:rsidR="00B176CA" w:rsidRPr="000A7FA5">
        <w:rPr>
          <w:rFonts w:asciiTheme="majorHAnsi" w:hAnsiTheme="majorHAnsi"/>
          <w:color w:val="000000" w:themeColor="text1"/>
          <w:sz w:val="20"/>
        </w:rPr>
        <w:t>analytics,</w:t>
      </w:r>
      <w:r w:rsidR="00BF33DE" w:rsidRPr="000A7FA5">
        <w:rPr>
          <w:rFonts w:asciiTheme="majorHAnsi" w:hAnsiTheme="majorHAnsi"/>
          <w:color w:val="000000" w:themeColor="text1"/>
          <w:sz w:val="20"/>
        </w:rPr>
        <w:t xml:space="preserve"> IT Project manager, Business' Intelligence </w:t>
      </w:r>
    </w:p>
    <w:p w14:paraId="059EFE7B" w14:textId="77777777" w:rsidR="00B13902" w:rsidRPr="000A7FA5" w:rsidRDefault="00B13902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d</w:t>
      </w:r>
      <w:r w:rsidR="00BF33DE" w:rsidRPr="000A7FA5">
        <w:rPr>
          <w:color w:val="000000" w:themeColor="text1"/>
          <w:sz w:val="20"/>
        </w:rPr>
        <w:t>i</w:t>
      </w:r>
      <w:r w:rsidRPr="000A7FA5">
        <w:rPr>
          <w:color w:val="000000" w:themeColor="text1"/>
          <w:sz w:val="20"/>
        </w:rPr>
        <w:t>ploma in BUISNESS adminstration | AFRICA NAZARENE UNIVERSITY</w:t>
      </w:r>
    </w:p>
    <w:p w14:paraId="3F955E58" w14:textId="77777777" w:rsidR="00B13902" w:rsidRPr="000A7FA5" w:rsidRDefault="00110FFB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Major:"/>
          <w:tag w:val="Major:"/>
          <w:id w:val="45188545"/>
          <w:placeholder>
            <w:docPart w:val="9767B6C284FD463E8CA492C0C2637A9B"/>
          </w:placeholder>
          <w:temporary/>
          <w:showingPlcHdr/>
          <w15:appearance w15:val="hidden"/>
        </w:sdtPr>
        <w:sdtEndPr/>
        <w:sdtContent>
          <w:r w:rsidR="00B13902" w:rsidRPr="000A7FA5">
            <w:rPr>
              <w:rFonts w:asciiTheme="majorHAnsi" w:hAnsiTheme="majorHAnsi"/>
              <w:color w:val="000000" w:themeColor="text1"/>
              <w:sz w:val="20"/>
            </w:rPr>
            <w:t>Major</w:t>
          </w:r>
        </w:sdtContent>
      </w:sdt>
      <w:r w:rsidR="00B13902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B176CA" w:rsidRPr="000A7FA5">
        <w:rPr>
          <w:rFonts w:asciiTheme="majorHAnsi" w:hAnsiTheme="majorHAnsi"/>
          <w:color w:val="000000" w:themeColor="text1"/>
          <w:sz w:val="20"/>
        </w:rPr>
        <w:t>Entrepreneurship and Operations Management</w:t>
      </w:r>
    </w:p>
    <w:p w14:paraId="60512F82" w14:textId="77777777" w:rsidR="00B13902" w:rsidRPr="000A7FA5" w:rsidRDefault="00110FFB" w:rsidP="00037A13">
      <w:pPr>
        <w:pStyle w:val="ListBullet"/>
        <w:numPr>
          <w:ilvl w:val="0"/>
          <w:numId w:val="16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Minor:"/>
          <w:tag w:val="Minor:"/>
          <w:id w:val="-123391761"/>
          <w:placeholder>
            <w:docPart w:val="0A319283CF2149D1ABECB2300243558B"/>
          </w:placeholder>
          <w:temporary/>
          <w:showingPlcHdr/>
          <w15:appearance w15:val="hidden"/>
        </w:sdtPr>
        <w:sdtEndPr/>
        <w:sdtContent>
          <w:r w:rsidR="00B13902" w:rsidRPr="000A7FA5">
            <w:rPr>
              <w:rFonts w:asciiTheme="majorHAnsi" w:hAnsiTheme="majorHAnsi"/>
              <w:color w:val="000000" w:themeColor="text1"/>
              <w:sz w:val="20"/>
            </w:rPr>
            <w:t>Minor</w:t>
          </w:r>
        </w:sdtContent>
      </w:sdt>
      <w:r w:rsidR="00B13902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BF33DE" w:rsidRPr="000A7FA5">
        <w:rPr>
          <w:rFonts w:asciiTheme="majorHAnsi" w:hAnsiTheme="majorHAnsi"/>
          <w:color w:val="000000" w:themeColor="text1"/>
          <w:sz w:val="20"/>
        </w:rPr>
        <w:t>Human Resource Management</w:t>
      </w:r>
    </w:p>
    <w:p w14:paraId="56804AF1" w14:textId="457AEF30" w:rsidR="001C5A40" w:rsidRDefault="00110FFB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sdt>
        <w:sdtPr>
          <w:rPr>
            <w:rFonts w:asciiTheme="majorHAnsi" w:hAnsiTheme="majorHAnsi"/>
            <w:color w:val="000000" w:themeColor="text1"/>
            <w:sz w:val="20"/>
          </w:rPr>
          <w:alias w:val="Related coursework:"/>
          <w:tag w:val="Related coursework:"/>
          <w:id w:val="-180980110"/>
          <w:placeholder>
            <w:docPart w:val="CAFA0B7343EF4C69B5108B6B26AFDF23"/>
          </w:placeholder>
          <w:temporary/>
          <w:showingPlcHdr/>
          <w15:appearance w15:val="hidden"/>
        </w:sdtPr>
        <w:sdtEndPr/>
        <w:sdtContent>
          <w:r w:rsidR="00B13902" w:rsidRPr="000A7FA5">
            <w:rPr>
              <w:rFonts w:asciiTheme="majorHAnsi" w:hAnsiTheme="majorHAnsi"/>
              <w:color w:val="000000" w:themeColor="text1"/>
              <w:sz w:val="20"/>
            </w:rPr>
            <w:t>Related coursework</w:t>
          </w:r>
        </w:sdtContent>
      </w:sdt>
      <w:r w:rsidR="00B13902" w:rsidRPr="000A7FA5">
        <w:rPr>
          <w:rFonts w:asciiTheme="majorHAnsi" w:hAnsiTheme="majorHAnsi"/>
          <w:color w:val="000000" w:themeColor="text1"/>
          <w:sz w:val="20"/>
        </w:rPr>
        <w:t xml:space="preserve">: </w:t>
      </w:r>
      <w:r w:rsidR="00B176CA" w:rsidRPr="000A7FA5">
        <w:rPr>
          <w:rFonts w:asciiTheme="majorHAnsi" w:hAnsiTheme="majorHAnsi"/>
          <w:color w:val="000000" w:themeColor="text1"/>
          <w:sz w:val="20"/>
        </w:rPr>
        <w:t>finance, marketing, management, operations, information technology, business analytics, international business</w:t>
      </w:r>
      <w:r w:rsidR="009013BE" w:rsidRPr="000A7FA5">
        <w:rPr>
          <w:rFonts w:asciiTheme="majorHAnsi" w:hAnsiTheme="majorHAnsi"/>
          <w:color w:val="000000" w:themeColor="text1"/>
          <w:sz w:val="20"/>
        </w:rPr>
        <w:t xml:space="preserve"> and </w:t>
      </w:r>
      <w:r w:rsidR="00B176CA" w:rsidRPr="000A7FA5">
        <w:rPr>
          <w:rFonts w:asciiTheme="majorHAnsi" w:hAnsiTheme="majorHAnsi"/>
          <w:color w:val="000000" w:themeColor="text1"/>
          <w:sz w:val="20"/>
        </w:rPr>
        <w:t>supply chain management</w:t>
      </w:r>
      <w:r w:rsidR="009013BE" w:rsidRPr="000A7FA5">
        <w:rPr>
          <w:rFonts w:asciiTheme="majorHAnsi" w:hAnsiTheme="majorHAnsi"/>
          <w:color w:val="000000" w:themeColor="text1"/>
          <w:sz w:val="20"/>
        </w:rPr>
        <w:t>.</w:t>
      </w:r>
    </w:p>
    <w:p w14:paraId="1AF69FF5" w14:textId="5C550AAD" w:rsidR="001C5A40" w:rsidRPr="000A7FA5" w:rsidRDefault="001C5A40" w:rsidP="00037A13">
      <w:pPr>
        <w:pStyle w:val="Heading1"/>
        <w:spacing w:line="276" w:lineRule="auto"/>
        <w:rPr>
          <w:rFonts w:asciiTheme="minorHAnsi" w:eastAsiaTheme="minorHAnsi" w:hAnsiTheme="minorHAnsi" w:cstheme="minorBidi"/>
          <w:color w:val="000000" w:themeColor="text1"/>
          <w:sz w:val="20"/>
          <w:szCs w:val="22"/>
        </w:rPr>
      </w:pPr>
      <w:r w:rsidRPr="000A7FA5">
        <w:rPr>
          <w:color w:val="000000" w:themeColor="text1"/>
          <w:sz w:val="24"/>
        </w:rPr>
        <w:lastRenderedPageBreak/>
        <w:t>SKILLS</w:t>
      </w:r>
    </w:p>
    <w:p w14:paraId="633641D6" w14:textId="77777777" w:rsidR="00B176CA" w:rsidRPr="000A7FA5" w:rsidRDefault="00B176CA" w:rsidP="00037A13">
      <w:pPr>
        <w:pStyle w:val="Heading2"/>
        <w:spacing w:line="276" w:lineRule="auto"/>
        <w:rPr>
          <w:rFonts w:eastAsia="Times New Roman" w:cs="Times New Roman"/>
          <w:color w:val="000000" w:themeColor="text1"/>
          <w:szCs w:val="24"/>
        </w:rPr>
      </w:pPr>
      <w:r w:rsidRPr="000A7FA5">
        <w:rPr>
          <w:bCs/>
          <w:color w:val="000000" w:themeColor="text1"/>
          <w:sz w:val="20"/>
        </w:rPr>
        <w:t xml:space="preserve">Data Analysis </w:t>
      </w:r>
    </w:p>
    <w:p w14:paraId="3388A1D5" w14:textId="77777777" w:rsidR="00B176CA" w:rsidRPr="000A7FA5" w:rsidRDefault="00B176CA" w:rsidP="00037A13">
      <w:pPr>
        <w:pStyle w:val="ListBullet"/>
        <w:spacing w:line="276" w:lineRule="auto"/>
        <w:rPr>
          <w:color w:val="000000" w:themeColor="text1"/>
          <w:sz w:val="20"/>
          <w:lang w:eastAsia="en-US"/>
        </w:rPr>
      </w:pPr>
      <w:r w:rsidRPr="000A7FA5">
        <w:rPr>
          <w:color w:val="000000" w:themeColor="text1"/>
          <w:sz w:val="20"/>
          <w:lang w:eastAsia="en-US"/>
        </w:rPr>
        <w:t>Proficient in data manipulation, cleaning, and analysis using Python and SQL.</w:t>
      </w:r>
    </w:p>
    <w:p w14:paraId="1BB54238" w14:textId="77777777" w:rsidR="00394A6D" w:rsidRPr="000A7FA5" w:rsidRDefault="00177E14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bCs/>
          <w:color w:val="000000" w:themeColor="text1"/>
          <w:sz w:val="20"/>
        </w:rPr>
        <w:t>Machine Learning</w:t>
      </w:r>
    </w:p>
    <w:p w14:paraId="13BA3005" w14:textId="77777777" w:rsidR="00394A6D" w:rsidRPr="000A7FA5" w:rsidRDefault="00177E14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Experienced in developing predictive models and applying machine learning algorithms</w:t>
      </w:r>
      <w:r w:rsidR="00B176CA" w:rsidRPr="000A7FA5">
        <w:rPr>
          <w:rFonts w:asciiTheme="majorHAnsi" w:hAnsiTheme="majorHAnsi"/>
          <w:color w:val="000000" w:themeColor="text1"/>
          <w:sz w:val="20"/>
        </w:rPr>
        <w:t>.</w:t>
      </w:r>
    </w:p>
    <w:p w14:paraId="68D0E2D7" w14:textId="77777777" w:rsidR="00177E14" w:rsidRPr="000A7FA5" w:rsidRDefault="00177E14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bCs/>
          <w:color w:val="000000" w:themeColor="text1"/>
          <w:sz w:val="20"/>
        </w:rPr>
        <w:t>Management</w:t>
      </w:r>
    </w:p>
    <w:p w14:paraId="309B46B2" w14:textId="77777777" w:rsidR="00177E14" w:rsidRPr="000A7FA5" w:rsidRDefault="00177E14" w:rsidP="00037A13">
      <w:pPr>
        <w:pStyle w:val="ListBullet"/>
        <w:spacing w:line="276" w:lineRule="auto"/>
        <w:rPr>
          <w:color w:val="000000" w:themeColor="text1"/>
          <w:sz w:val="20"/>
          <w:lang w:eastAsia="en-US"/>
        </w:rPr>
      </w:pPr>
      <w:r w:rsidRPr="000A7FA5">
        <w:rPr>
          <w:color w:val="000000" w:themeColor="text1"/>
          <w:sz w:val="20"/>
          <w:lang w:eastAsia="en-US"/>
        </w:rPr>
        <w:t>Experienced in overseeing projects and teams, ensuring successful execution and delivery.</w:t>
      </w:r>
    </w:p>
    <w:p w14:paraId="4FF3E66A" w14:textId="77777777" w:rsidR="00394A6D" w:rsidRPr="000A7FA5" w:rsidRDefault="00177E14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d</w:t>
      </w:r>
      <w:r w:rsidRPr="000A7FA5">
        <w:rPr>
          <w:bCs/>
          <w:color w:val="000000" w:themeColor="text1"/>
          <w:sz w:val="20"/>
        </w:rPr>
        <w:t>ata Visualization</w:t>
      </w:r>
    </w:p>
    <w:p w14:paraId="5ADB62D9" w14:textId="77777777" w:rsidR="00394A6D" w:rsidRPr="000A7FA5" w:rsidRDefault="00177E14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Proficient in creating visualizations to communicate data-driven insights using tools like Tableau</w:t>
      </w:r>
      <w:r w:rsidR="00B176CA" w:rsidRPr="000A7FA5">
        <w:rPr>
          <w:rFonts w:asciiTheme="majorHAnsi" w:hAnsiTheme="majorHAnsi"/>
          <w:color w:val="000000" w:themeColor="text1"/>
          <w:sz w:val="20"/>
        </w:rPr>
        <w:t>.</w:t>
      </w:r>
    </w:p>
    <w:sdt>
      <w:sdtPr>
        <w:rPr>
          <w:color w:val="000000" w:themeColor="text1"/>
          <w:sz w:val="20"/>
        </w:rPr>
        <w:alias w:val="Communication:"/>
        <w:tag w:val="Communication:"/>
        <w:id w:val="1408421060"/>
        <w:placeholder>
          <w:docPart w:val="11291A9685B848798376C531C8CF692E"/>
        </w:placeholder>
        <w:temporary/>
        <w:showingPlcHdr/>
        <w15:appearance w15:val="hidden"/>
      </w:sdtPr>
      <w:sdtEndPr/>
      <w:sdtContent>
        <w:p w14:paraId="2D6BFFB7" w14:textId="77777777" w:rsidR="00394A6D" w:rsidRPr="000A7FA5" w:rsidRDefault="007D00B3" w:rsidP="00037A13">
          <w:pPr>
            <w:pStyle w:val="Heading2"/>
            <w:spacing w:line="276" w:lineRule="auto"/>
            <w:rPr>
              <w:color w:val="000000" w:themeColor="text1"/>
              <w:sz w:val="20"/>
            </w:rPr>
          </w:pPr>
          <w:r w:rsidRPr="000A7FA5">
            <w:rPr>
              <w:color w:val="000000" w:themeColor="text1"/>
              <w:sz w:val="20"/>
            </w:rPr>
            <w:t>Communication</w:t>
          </w:r>
        </w:p>
      </w:sdtContent>
    </w:sdt>
    <w:p w14:paraId="233DE400" w14:textId="77777777" w:rsidR="00394A6D" w:rsidRPr="000A7FA5" w:rsidRDefault="00B176C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Excellent verbal and written communication skills, demonstrated through effective presentations and collaboration.</w:t>
      </w:r>
    </w:p>
    <w:sdt>
      <w:sdtPr>
        <w:rPr>
          <w:color w:val="000000" w:themeColor="text1"/>
          <w:sz w:val="20"/>
        </w:rPr>
        <w:alias w:val="Leadership:"/>
        <w:tag w:val="Leadership:"/>
        <w:id w:val="-519467818"/>
        <w:placeholder>
          <w:docPart w:val="78692992A3654C01958857B53AECD058"/>
        </w:placeholder>
        <w:temporary/>
        <w:showingPlcHdr/>
        <w15:appearance w15:val="hidden"/>
      </w:sdtPr>
      <w:sdtEndPr/>
      <w:sdtContent>
        <w:p w14:paraId="1860A9A5" w14:textId="77777777" w:rsidR="00394A6D" w:rsidRPr="000A7FA5" w:rsidRDefault="007D00B3" w:rsidP="00037A13">
          <w:pPr>
            <w:pStyle w:val="Heading2"/>
            <w:spacing w:line="276" w:lineRule="auto"/>
            <w:rPr>
              <w:color w:val="000000" w:themeColor="text1"/>
              <w:sz w:val="20"/>
            </w:rPr>
          </w:pPr>
          <w:r w:rsidRPr="000A7FA5">
            <w:rPr>
              <w:color w:val="000000" w:themeColor="text1"/>
              <w:sz w:val="20"/>
            </w:rPr>
            <w:t>Leadership</w:t>
          </w:r>
        </w:p>
      </w:sdtContent>
    </w:sdt>
    <w:p w14:paraId="4F58EA05" w14:textId="77777777" w:rsidR="00394A6D" w:rsidRPr="000A7FA5" w:rsidRDefault="00B176C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Strong leadership abilities, evidenced by roles in various organizations and teams, driving success and fostering teamwork.</w:t>
      </w:r>
    </w:p>
    <w:p w14:paraId="21169BCF" w14:textId="77777777" w:rsidR="00463B6A" w:rsidRPr="000A7FA5" w:rsidRDefault="00463B6A" w:rsidP="00037A13">
      <w:pPr>
        <w:pStyle w:val="Heading2"/>
        <w:spacing w:line="276" w:lineRule="auto"/>
        <w:rPr>
          <w:rFonts w:eastAsiaTheme="minorHAnsi" w:cstheme="minorBidi"/>
          <w:color w:val="000000" w:themeColor="text1"/>
          <w:sz w:val="20"/>
          <w:szCs w:val="22"/>
        </w:rPr>
      </w:pPr>
      <w:r w:rsidRPr="000A7FA5">
        <w:rPr>
          <w:color w:val="000000" w:themeColor="text1"/>
          <w:sz w:val="20"/>
        </w:rPr>
        <w:t>PROFICIENCY</w:t>
      </w:r>
    </w:p>
    <w:p w14:paraId="7B640D71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 xml:space="preserve">Database management - </w:t>
      </w:r>
    </w:p>
    <w:p w14:paraId="48649F90" w14:textId="77777777" w:rsidR="00463B6A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MySQL, SQLite</w:t>
      </w:r>
    </w:p>
    <w:p w14:paraId="574A265C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 xml:space="preserve">Programming - </w:t>
      </w:r>
      <w:r w:rsidR="00FF6EBE" w:rsidRPr="000A7FA5">
        <w:rPr>
          <w:rFonts w:asciiTheme="majorHAnsi" w:hAnsiTheme="majorHAnsi"/>
          <w:color w:val="000000" w:themeColor="text1"/>
          <w:sz w:val="20"/>
        </w:rPr>
        <w:t>Python,</w:t>
      </w:r>
      <w:r w:rsidRPr="000A7FA5">
        <w:rPr>
          <w:rFonts w:asciiTheme="majorHAnsi" w:hAnsiTheme="majorHAnsi"/>
          <w:color w:val="000000" w:themeColor="text1"/>
          <w:sz w:val="20"/>
        </w:rPr>
        <w:t xml:space="preserve"> SQL</w:t>
      </w:r>
    </w:p>
    <w:p w14:paraId="52AE8976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Tools - Excel, Jupiter Notebook</w:t>
      </w:r>
    </w:p>
    <w:p w14:paraId="0CDC5F3E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 xml:space="preserve">Coursework - Data </w:t>
      </w:r>
      <w:r w:rsidR="00FF6EBE" w:rsidRPr="000A7FA5">
        <w:rPr>
          <w:rFonts w:asciiTheme="majorHAnsi" w:hAnsiTheme="majorHAnsi"/>
          <w:color w:val="000000" w:themeColor="text1"/>
          <w:sz w:val="20"/>
        </w:rPr>
        <w:t>Modeling,</w:t>
      </w:r>
      <w:bookmarkStart w:id="0" w:name="_GoBack"/>
      <w:bookmarkEnd w:id="0"/>
    </w:p>
    <w:p w14:paraId="7D3E8C29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 xml:space="preserve">ETL </w:t>
      </w:r>
      <w:r w:rsidR="00FF6EBE" w:rsidRPr="000A7FA5">
        <w:rPr>
          <w:rFonts w:asciiTheme="majorHAnsi" w:hAnsiTheme="majorHAnsi"/>
          <w:color w:val="000000" w:themeColor="text1"/>
          <w:sz w:val="20"/>
        </w:rPr>
        <w:t xml:space="preserve">Processes - </w:t>
      </w:r>
      <w:r w:rsidRPr="000A7FA5">
        <w:rPr>
          <w:rFonts w:asciiTheme="majorHAnsi" w:hAnsiTheme="majorHAnsi"/>
          <w:color w:val="000000" w:themeColor="text1"/>
          <w:sz w:val="20"/>
        </w:rPr>
        <w:t>Database</w:t>
      </w:r>
      <w:r w:rsidR="00FF6EBE" w:rsidRPr="000A7FA5">
        <w:rPr>
          <w:rFonts w:asciiTheme="majorHAnsi" w:hAnsiTheme="majorHAnsi"/>
          <w:color w:val="000000" w:themeColor="text1"/>
          <w:sz w:val="20"/>
        </w:rPr>
        <w:t xml:space="preserve"> </w:t>
      </w:r>
      <w:r w:rsidRPr="000A7FA5">
        <w:rPr>
          <w:rFonts w:asciiTheme="majorHAnsi" w:hAnsiTheme="majorHAnsi"/>
          <w:color w:val="000000" w:themeColor="text1"/>
          <w:sz w:val="20"/>
        </w:rPr>
        <w:t>Management</w:t>
      </w:r>
    </w:p>
    <w:sdt>
      <w:sdtPr>
        <w:rPr>
          <w:color w:val="000000" w:themeColor="text1"/>
          <w:sz w:val="24"/>
        </w:rPr>
        <w:alias w:val="Experience:"/>
        <w:tag w:val="Experience:"/>
        <w:id w:val="1494989950"/>
        <w:placeholder>
          <w:docPart w:val="6906F6EE70994693B501E0C41C6AD4C1"/>
        </w:placeholder>
        <w:temporary/>
        <w:showingPlcHdr/>
        <w15:appearance w15:val="hidden"/>
      </w:sdtPr>
      <w:sdtEndPr/>
      <w:sdtContent>
        <w:p w14:paraId="6393FB67" w14:textId="77777777" w:rsidR="00394A6D" w:rsidRPr="000A7FA5" w:rsidRDefault="007D00B3" w:rsidP="00037A13">
          <w:pPr>
            <w:pStyle w:val="Heading1"/>
            <w:spacing w:line="276" w:lineRule="auto"/>
            <w:rPr>
              <w:color w:val="000000" w:themeColor="text1"/>
              <w:sz w:val="24"/>
            </w:rPr>
          </w:pPr>
          <w:r w:rsidRPr="000A7FA5">
            <w:rPr>
              <w:color w:val="000000" w:themeColor="text1"/>
              <w:sz w:val="24"/>
            </w:rPr>
            <w:t>Experience</w:t>
          </w:r>
        </w:p>
      </w:sdtContent>
    </w:sdt>
    <w:p w14:paraId="3F2077A8" w14:textId="77777777" w:rsidR="00394A6D" w:rsidRPr="000A7FA5" w:rsidRDefault="00177E14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 xml:space="preserve">Customer Service Representative </w:t>
      </w:r>
      <w:r w:rsidR="007D00B3" w:rsidRPr="000A7FA5">
        <w:rPr>
          <w:color w:val="000000" w:themeColor="text1"/>
          <w:sz w:val="20"/>
        </w:rPr>
        <w:t>| </w:t>
      </w:r>
      <w:r w:rsidRPr="000A7FA5">
        <w:rPr>
          <w:color w:val="000000" w:themeColor="text1"/>
          <w:sz w:val="20"/>
        </w:rPr>
        <w:t>VGG Connect</w:t>
      </w:r>
      <w:r w:rsidRPr="000A7FA5">
        <w:rPr>
          <w:color w:val="000000" w:themeColor="text1"/>
          <w:sz w:val="20"/>
        </w:rPr>
        <w:cr/>
      </w:r>
      <w:r w:rsidR="007D00B3" w:rsidRPr="000A7FA5">
        <w:rPr>
          <w:color w:val="000000" w:themeColor="text1"/>
          <w:sz w:val="20"/>
        </w:rPr>
        <w:t> | </w:t>
      </w:r>
      <w:r w:rsidRPr="000A7FA5">
        <w:rPr>
          <w:color w:val="000000" w:themeColor="text1"/>
          <w:sz w:val="20"/>
        </w:rPr>
        <w:t>FEBRUARY 2023</w:t>
      </w:r>
      <w:r w:rsidR="0077621B" w:rsidRPr="000A7FA5">
        <w:rPr>
          <w:color w:val="000000" w:themeColor="text1"/>
          <w:sz w:val="20"/>
        </w:rPr>
        <w:t xml:space="preserve"> </w:t>
      </w:r>
      <w:r w:rsidRPr="000A7FA5">
        <w:rPr>
          <w:color w:val="000000" w:themeColor="text1"/>
          <w:sz w:val="20"/>
        </w:rPr>
        <w:t>–</w:t>
      </w:r>
      <w:r w:rsidR="0077621B" w:rsidRPr="000A7FA5">
        <w:rPr>
          <w:color w:val="000000" w:themeColor="text1"/>
          <w:sz w:val="20"/>
        </w:rPr>
        <w:t xml:space="preserve"> </w:t>
      </w:r>
      <w:r w:rsidRPr="000A7FA5">
        <w:rPr>
          <w:color w:val="000000" w:themeColor="text1"/>
          <w:sz w:val="20"/>
        </w:rPr>
        <w:t>JULY 2023</w:t>
      </w:r>
    </w:p>
    <w:p w14:paraId="5B9B4EAF" w14:textId="77777777" w:rsidR="00177E14" w:rsidRPr="000A7FA5" w:rsidRDefault="00177E14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Handled customer complaints and inquiries in a professional and courteous manner.</w:t>
      </w:r>
    </w:p>
    <w:p w14:paraId="70266391" w14:textId="77777777" w:rsidR="00177E14" w:rsidRPr="000A7FA5" w:rsidRDefault="00177E14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Coordinated with other departments to ensure customer service objectives were met.</w:t>
      </w:r>
    </w:p>
    <w:p w14:paraId="0BC6A345" w14:textId="77777777" w:rsidR="00177E14" w:rsidRPr="000A7FA5" w:rsidRDefault="00177E14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Performed daily customer service-related tasks such as data entry and order processing.</w:t>
      </w:r>
    </w:p>
    <w:p w14:paraId="5E724FA1" w14:textId="77777777" w:rsidR="00177E14" w:rsidRPr="000A7FA5" w:rsidRDefault="00177E14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Resolved customer service issues in a timely and efficient manner.</w:t>
      </w:r>
    </w:p>
    <w:p w14:paraId="6265AADA" w14:textId="77777777" w:rsidR="00394A6D" w:rsidRPr="000A7FA5" w:rsidRDefault="00177E14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Monitored customer satisfaction levels and take corrective action when necessary.</w:t>
      </w:r>
    </w:p>
    <w:p w14:paraId="71586574" w14:textId="77777777" w:rsidR="00394A6D" w:rsidRPr="000A7FA5" w:rsidRDefault="00177E14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NETWORK ENGINEER</w:t>
      </w:r>
      <w:r w:rsidR="007D00B3" w:rsidRPr="000A7FA5">
        <w:rPr>
          <w:color w:val="000000" w:themeColor="text1"/>
          <w:sz w:val="20"/>
        </w:rPr>
        <w:t> | </w:t>
      </w:r>
      <w:r w:rsidRPr="000A7FA5">
        <w:rPr>
          <w:color w:val="000000" w:themeColor="text1"/>
          <w:sz w:val="20"/>
        </w:rPr>
        <w:t>VGG Connect</w:t>
      </w:r>
      <w:r w:rsidR="007D00B3" w:rsidRPr="000A7FA5">
        <w:rPr>
          <w:color w:val="000000" w:themeColor="text1"/>
          <w:sz w:val="20"/>
        </w:rPr>
        <w:t> | </w:t>
      </w:r>
      <w:r w:rsidRPr="000A7FA5">
        <w:rPr>
          <w:color w:val="000000" w:themeColor="text1"/>
          <w:sz w:val="20"/>
        </w:rPr>
        <w:t>JANUARY 2023 – FEBRUARY 2023</w:t>
      </w:r>
    </w:p>
    <w:p w14:paraId="6739016F" w14:textId="77777777" w:rsidR="00177E14" w:rsidRPr="000A7FA5" w:rsidRDefault="00177E14" w:rsidP="00037A13">
      <w:pPr>
        <w:pStyle w:val="ListBullet"/>
        <w:numPr>
          <w:ilvl w:val="0"/>
          <w:numId w:val="19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Developed and managed network infrastructure, including routers, switches, firewalls, and Wi-Fi.</w:t>
      </w:r>
    </w:p>
    <w:p w14:paraId="10F8E78D" w14:textId="77777777" w:rsidR="00177E14" w:rsidRPr="000A7FA5" w:rsidRDefault="00177E14" w:rsidP="00037A13">
      <w:pPr>
        <w:pStyle w:val="ListBullet"/>
        <w:numPr>
          <w:ilvl w:val="0"/>
          <w:numId w:val="19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Assisted in the administration and maintenance of an extensive company-wide wide area network (WAN) with multiple locations.</w:t>
      </w:r>
    </w:p>
    <w:p w14:paraId="37D7D91A" w14:textId="77777777" w:rsidR="00177E14" w:rsidRPr="000A7FA5" w:rsidRDefault="00177E14" w:rsidP="00037A13">
      <w:pPr>
        <w:pStyle w:val="ListBullet"/>
        <w:numPr>
          <w:ilvl w:val="0"/>
          <w:numId w:val="19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Developed and implemented network security policies and procedures.</w:t>
      </w:r>
    </w:p>
    <w:p w14:paraId="6EB07BDB" w14:textId="77777777" w:rsidR="00177E14" w:rsidRPr="000A7FA5" w:rsidRDefault="00177E14" w:rsidP="00037A13">
      <w:pPr>
        <w:pStyle w:val="ListBullet"/>
        <w:numPr>
          <w:ilvl w:val="0"/>
          <w:numId w:val="19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lastRenderedPageBreak/>
        <w:t>Monitored network performance and provided technical support to users.</w:t>
      </w:r>
    </w:p>
    <w:p w14:paraId="038C705B" w14:textId="77777777" w:rsidR="00177E14" w:rsidRPr="000A7FA5" w:rsidRDefault="00177E14" w:rsidP="00037A13">
      <w:pPr>
        <w:pStyle w:val="ListBullet"/>
        <w:numPr>
          <w:ilvl w:val="0"/>
          <w:numId w:val="19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Troubleshot network issues and resolved hardware, software, and system problems.</w:t>
      </w:r>
    </w:p>
    <w:p w14:paraId="3DBF06D6" w14:textId="77777777" w:rsidR="00177E14" w:rsidRPr="000A7FA5" w:rsidRDefault="00177E14" w:rsidP="00037A13">
      <w:pPr>
        <w:pStyle w:val="ListBullet"/>
        <w:numPr>
          <w:ilvl w:val="0"/>
          <w:numId w:val="19"/>
        </w:numPr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Planned and implemented the migration of servers.</w:t>
      </w:r>
    </w:p>
    <w:p w14:paraId="647606EC" w14:textId="77777777" w:rsidR="00177E14" w:rsidRPr="000A7FA5" w:rsidRDefault="00177E14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Online Sales and Marketing Director</w:t>
      </w:r>
      <w:r w:rsidR="00463B6A" w:rsidRPr="000A7FA5">
        <w:rPr>
          <w:color w:val="000000" w:themeColor="text1"/>
          <w:sz w:val="20"/>
        </w:rPr>
        <w:t xml:space="preserve"> </w:t>
      </w:r>
      <w:r w:rsidRPr="000A7FA5">
        <w:rPr>
          <w:color w:val="000000" w:themeColor="text1"/>
          <w:sz w:val="20"/>
        </w:rPr>
        <w:t>| JANUARY 20</w:t>
      </w:r>
      <w:r w:rsidR="00463B6A" w:rsidRPr="000A7FA5">
        <w:rPr>
          <w:color w:val="000000" w:themeColor="text1"/>
          <w:sz w:val="20"/>
        </w:rPr>
        <w:t>18</w:t>
      </w:r>
      <w:r w:rsidRPr="000A7FA5">
        <w:rPr>
          <w:color w:val="000000" w:themeColor="text1"/>
          <w:sz w:val="20"/>
        </w:rPr>
        <w:t xml:space="preserve"> – FEBRUARY 202</w:t>
      </w:r>
      <w:r w:rsidR="00463B6A" w:rsidRPr="000A7FA5">
        <w:rPr>
          <w:color w:val="000000" w:themeColor="text1"/>
          <w:sz w:val="20"/>
        </w:rPr>
        <w:t>2</w:t>
      </w:r>
    </w:p>
    <w:p w14:paraId="1EF47B01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 xml:space="preserve">Prepared and filed local, state, and federal tax returns. </w:t>
      </w:r>
    </w:p>
    <w:p w14:paraId="241FA517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 xml:space="preserve">Coordinated with a creative team to generate dynamic marketing content and communication tools for promotional campaigns. </w:t>
      </w:r>
    </w:p>
    <w:p w14:paraId="6D0D2105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Created innovative strategies to drive customer engagement.</w:t>
      </w:r>
    </w:p>
    <w:p w14:paraId="2BB8A977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Planned and executed events and marketing programs to increase qualified</w:t>
      </w:r>
    </w:p>
    <w:p w14:paraId="6649FC64" w14:textId="77777777" w:rsidR="00463B6A" w:rsidRPr="000A7FA5" w:rsidRDefault="00463B6A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Marketing Person | TRIPPLE D ENTERPRISE | JANUARY 2019 – JANUARY 2021</w:t>
      </w:r>
    </w:p>
    <w:p w14:paraId="3F647114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Mass product sale promotion</w:t>
      </w:r>
    </w:p>
    <w:p w14:paraId="0B52E390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Maintained a complete database of files, contacts, and project materials.</w:t>
      </w:r>
    </w:p>
    <w:p w14:paraId="05F0AFE2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Determined customers' needs and provided brand awareness and</w:t>
      </w:r>
    </w:p>
    <w:p w14:paraId="7D9816C9" w14:textId="77777777" w:rsidR="00177E14" w:rsidRPr="000A7FA5" w:rsidRDefault="00463B6A" w:rsidP="00037A1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recommendations to fulfill requirements</w:t>
      </w:r>
    </w:p>
    <w:p w14:paraId="4EAF2B3C" w14:textId="77777777" w:rsidR="00463B6A" w:rsidRPr="000A7FA5" w:rsidRDefault="00463B6A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Sales Person | EPITOP sPARES | JANUARY 2017 – JANUARY 2019</w:t>
      </w:r>
    </w:p>
    <w:p w14:paraId="311A6D59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Developed and implemented a successful sales strategy resulting in a 20% increase in new business.</w:t>
      </w:r>
    </w:p>
    <w:p w14:paraId="5DE1ACEC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Created and implemented effective sales presentations and demonstrations to key stakeholders, resulting in increased product sales.</w:t>
      </w:r>
    </w:p>
    <w:p w14:paraId="35B3BF6A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Developed and maintained relationships with key customers to promote and increase sales.</w:t>
      </w:r>
    </w:p>
    <w:p w14:paraId="4BC30BA4" w14:textId="77777777" w:rsidR="00463B6A" w:rsidRPr="000A7FA5" w:rsidRDefault="00463B6A" w:rsidP="00037A13">
      <w:pPr>
        <w:pStyle w:val="ListBullet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Consistently exceeded sales targets and generated new business opportunities</w:t>
      </w:r>
    </w:p>
    <w:p w14:paraId="14A26D05" w14:textId="77777777" w:rsidR="00463B6A" w:rsidRPr="000A7FA5" w:rsidRDefault="00463B6A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Human Resource Management| Ministry of Trade and Cooperatives | SEPTEMBER 2018 – NOVEMBER 2018 (INTERNSHIP)</w:t>
      </w:r>
    </w:p>
    <w:p w14:paraId="363D1582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Handled payroll, benefits and compensation administration.</w:t>
      </w:r>
    </w:p>
    <w:p w14:paraId="606EFB02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Developed and implemented employee recognition programs.</w:t>
      </w:r>
    </w:p>
    <w:p w14:paraId="1CA07351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Monitored employee performance and provided feedback and coaching.</w:t>
      </w:r>
    </w:p>
    <w:p w14:paraId="52749A01" w14:textId="77777777" w:rsidR="00463B6A" w:rsidRPr="000A7FA5" w:rsidRDefault="00463B6A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Successfully managed onboarding and training processes for new employees.</w:t>
      </w:r>
    </w:p>
    <w:p w14:paraId="5E44FF50" w14:textId="77777777" w:rsidR="00FF6EBE" w:rsidRPr="000A7FA5" w:rsidRDefault="00463B6A" w:rsidP="00037A13">
      <w:pPr>
        <w:pStyle w:val="ListBullet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Developed and implemented effective HR policies, procedures and programs</w:t>
      </w:r>
    </w:p>
    <w:p w14:paraId="18038FEF" w14:textId="77777777" w:rsidR="00FF6EBE" w:rsidRPr="000A7FA5" w:rsidRDefault="00FF6EBE" w:rsidP="00037A13">
      <w:pPr>
        <w:pStyle w:val="Heading1"/>
        <w:spacing w:line="276" w:lineRule="auto"/>
        <w:rPr>
          <w:rFonts w:eastAsiaTheme="minorHAnsi" w:cstheme="minorBidi"/>
          <w:color w:val="000000" w:themeColor="text1"/>
          <w:sz w:val="20"/>
          <w:szCs w:val="22"/>
        </w:rPr>
      </w:pPr>
      <w:r w:rsidRPr="000A7FA5">
        <w:rPr>
          <w:color w:val="000000" w:themeColor="text1"/>
          <w:sz w:val="24"/>
        </w:rPr>
        <w:t>VOLUTEERING</w:t>
      </w:r>
    </w:p>
    <w:p w14:paraId="5BB57E91" w14:textId="77777777" w:rsidR="00FF6EBE" w:rsidRPr="000A7FA5" w:rsidRDefault="00FF6EBE" w:rsidP="00037A13">
      <w:pPr>
        <w:pStyle w:val="Heading2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MEMBERS</w:t>
      </w:r>
    </w:p>
    <w:p w14:paraId="5CC56A19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rPr>
          <w:rFonts w:asciiTheme="majorHAnsi" w:hAnsiTheme="majorHAnsi"/>
          <w:b/>
          <w:i/>
          <w:color w:val="000000" w:themeColor="text1"/>
          <w:sz w:val="20"/>
        </w:rPr>
      </w:pPr>
      <w:r w:rsidRPr="000A7FA5">
        <w:rPr>
          <w:rFonts w:asciiTheme="majorHAnsi" w:hAnsiTheme="majorHAnsi"/>
          <w:b/>
          <w:i/>
          <w:color w:val="000000" w:themeColor="text1"/>
          <w:sz w:val="20"/>
        </w:rPr>
        <w:t>ENANU (Environmental Club)</w:t>
      </w:r>
    </w:p>
    <w:p w14:paraId="1C8430BA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Cleaning the streets</w:t>
      </w:r>
    </w:p>
    <w:p w14:paraId="164E1BC6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Feeding the poor</w:t>
      </w:r>
    </w:p>
    <w:p w14:paraId="4D8C4A5A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Planting trees</w:t>
      </w:r>
    </w:p>
    <w:p w14:paraId="1A0D4D38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rPr>
          <w:rFonts w:asciiTheme="majorHAnsi" w:hAnsiTheme="majorHAnsi"/>
          <w:b/>
          <w:color w:val="000000" w:themeColor="text1"/>
          <w:sz w:val="20"/>
        </w:rPr>
      </w:pPr>
      <w:r w:rsidRPr="000A7FA5">
        <w:rPr>
          <w:rFonts w:asciiTheme="majorHAnsi" w:hAnsiTheme="majorHAnsi"/>
          <w:b/>
          <w:color w:val="000000" w:themeColor="text1"/>
          <w:sz w:val="20"/>
        </w:rPr>
        <w:t>Mentor/ Teacher</w:t>
      </w:r>
    </w:p>
    <w:p w14:paraId="0B580DC0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/>
          <w:b/>
          <w:i/>
          <w:color w:val="000000" w:themeColor="text1"/>
          <w:sz w:val="20"/>
        </w:rPr>
      </w:pPr>
      <w:r w:rsidRPr="000A7FA5">
        <w:rPr>
          <w:rFonts w:asciiTheme="majorHAnsi" w:hAnsiTheme="majorHAnsi"/>
          <w:b/>
          <w:i/>
          <w:color w:val="000000" w:themeColor="text1"/>
          <w:sz w:val="20"/>
        </w:rPr>
        <w:t>Sunday School</w:t>
      </w:r>
    </w:p>
    <w:p w14:paraId="4C143F43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Mentoring and educating kids</w:t>
      </w:r>
    </w:p>
    <w:p w14:paraId="3FCBD63D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lastRenderedPageBreak/>
        <w:t>Visiting and feeding less fortunate kids</w:t>
      </w:r>
    </w:p>
    <w:p w14:paraId="09E6C764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Managing the needs for my students</w:t>
      </w:r>
    </w:p>
    <w:p w14:paraId="757C0A03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rPr>
          <w:b/>
          <w:color w:val="000000" w:themeColor="text1"/>
          <w:sz w:val="20"/>
        </w:rPr>
      </w:pPr>
      <w:r w:rsidRPr="000A7FA5">
        <w:rPr>
          <w:b/>
          <w:color w:val="000000" w:themeColor="text1"/>
          <w:sz w:val="20"/>
        </w:rPr>
        <w:t>Assistant Leader</w:t>
      </w:r>
    </w:p>
    <w:p w14:paraId="32990841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i/>
          <w:color w:val="000000" w:themeColor="text1"/>
          <w:sz w:val="20"/>
        </w:rPr>
      </w:pPr>
      <w:r w:rsidRPr="000A7FA5">
        <w:rPr>
          <w:i/>
          <w:color w:val="000000" w:themeColor="text1"/>
          <w:sz w:val="20"/>
        </w:rPr>
        <w:t>Christian Union</w:t>
      </w:r>
    </w:p>
    <w:p w14:paraId="33DE867F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Coordinating teams</w:t>
      </w:r>
    </w:p>
    <w:p w14:paraId="7ADA8AA7" w14:textId="77777777" w:rsidR="00FF6EBE" w:rsidRPr="000A7FA5" w:rsidRDefault="00FF6EBE" w:rsidP="00037A13">
      <w:pPr>
        <w:pStyle w:val="ListBullet"/>
        <w:spacing w:line="276" w:lineRule="auto"/>
        <w:rPr>
          <w:rFonts w:asciiTheme="majorHAnsi" w:hAnsiTheme="majorHAnsi"/>
          <w:color w:val="000000" w:themeColor="text1"/>
          <w:sz w:val="20"/>
        </w:rPr>
      </w:pPr>
      <w:r w:rsidRPr="000A7FA5">
        <w:rPr>
          <w:rFonts w:asciiTheme="majorHAnsi" w:hAnsiTheme="majorHAnsi"/>
          <w:color w:val="000000" w:themeColor="text1"/>
          <w:sz w:val="20"/>
        </w:rPr>
        <w:t>Team leader and management</w:t>
      </w:r>
    </w:p>
    <w:p w14:paraId="35C0690C" w14:textId="49C87907" w:rsidR="0087040F" w:rsidRPr="000A7FA5" w:rsidRDefault="00FF6EBE" w:rsidP="00037A13">
      <w:pPr>
        <w:pStyle w:val="ListBullet"/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Supervised meetings and trainings</w:t>
      </w:r>
    </w:p>
    <w:p w14:paraId="338881E0" w14:textId="77777777" w:rsidR="0087040F" w:rsidRPr="000A7FA5" w:rsidRDefault="0087040F" w:rsidP="00037A1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color w:val="000000" w:themeColor="text1"/>
          <w:sz w:val="20"/>
        </w:rPr>
      </w:pPr>
    </w:p>
    <w:p w14:paraId="609C1E7D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b/>
          <w:color w:val="000000" w:themeColor="text1"/>
          <w:sz w:val="20"/>
        </w:rPr>
      </w:pPr>
      <w:r w:rsidRPr="000A7FA5">
        <w:rPr>
          <w:b/>
          <w:color w:val="000000" w:themeColor="text1"/>
          <w:sz w:val="20"/>
        </w:rPr>
        <w:t>R E F E R E N C E S</w:t>
      </w:r>
    </w:p>
    <w:p w14:paraId="604A995E" w14:textId="77777777" w:rsidR="00FF6EBE" w:rsidRPr="000A7FA5" w:rsidRDefault="00FF6EBE" w:rsidP="00037A13">
      <w:pPr>
        <w:pStyle w:val="ListBullet"/>
        <w:numPr>
          <w:ilvl w:val="0"/>
          <w:numId w:val="23"/>
        </w:numPr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NAME: Dorcas Wanjiru</w:t>
      </w:r>
    </w:p>
    <w:p w14:paraId="28EAA3EF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720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COMPANY: TRIPPLE D ENTERPRISE</w:t>
      </w:r>
    </w:p>
    <w:p w14:paraId="4C9FDA2C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 xml:space="preserve">       TEL: +254706790631</w:t>
      </w:r>
    </w:p>
    <w:p w14:paraId="2B81955D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 w:firstLine="360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 xml:space="preserve">EMAIL: </w:t>
      </w:r>
      <w:hyperlink r:id="rId8" w:history="1">
        <w:r w:rsidRPr="000A7FA5">
          <w:rPr>
            <w:rStyle w:val="Hyperlink"/>
            <w:color w:val="000000" w:themeColor="text1"/>
            <w:sz w:val="20"/>
          </w:rPr>
          <w:t>dwanjiru66@gmail.com</w:t>
        </w:r>
      </w:hyperlink>
    </w:p>
    <w:p w14:paraId="254BE049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 w:firstLine="360"/>
        <w:rPr>
          <w:color w:val="000000" w:themeColor="text1"/>
          <w:sz w:val="20"/>
        </w:rPr>
      </w:pPr>
    </w:p>
    <w:p w14:paraId="6AE81FA4" w14:textId="77777777" w:rsidR="00FF6EBE" w:rsidRPr="000A7FA5" w:rsidRDefault="00FF6EBE" w:rsidP="00037A13">
      <w:pPr>
        <w:pStyle w:val="ListBullet"/>
        <w:numPr>
          <w:ilvl w:val="0"/>
          <w:numId w:val="23"/>
        </w:numPr>
        <w:spacing w:line="276" w:lineRule="auto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>NAME:</w:t>
      </w:r>
      <w:r w:rsidR="009013BE" w:rsidRPr="000A7FA5">
        <w:rPr>
          <w:color w:val="000000" w:themeColor="text1"/>
          <w:sz w:val="20"/>
        </w:rPr>
        <w:t xml:space="preserve"> </w:t>
      </w:r>
      <w:r w:rsidRPr="000A7FA5">
        <w:rPr>
          <w:color w:val="000000" w:themeColor="text1"/>
          <w:sz w:val="20"/>
        </w:rPr>
        <w:t xml:space="preserve">Jacqueline </w:t>
      </w:r>
      <w:r w:rsidR="009013BE" w:rsidRPr="000A7FA5">
        <w:rPr>
          <w:color w:val="000000" w:themeColor="text1"/>
          <w:sz w:val="20"/>
        </w:rPr>
        <w:t>Sonia</w:t>
      </w:r>
    </w:p>
    <w:p w14:paraId="6612CF96" w14:textId="77777777" w:rsidR="009013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720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 xml:space="preserve">COMPANY: </w:t>
      </w:r>
      <w:r w:rsidR="009013BE" w:rsidRPr="000A7FA5">
        <w:rPr>
          <w:color w:val="000000" w:themeColor="text1"/>
          <w:sz w:val="20"/>
        </w:rPr>
        <w:t>VGG Connect</w:t>
      </w:r>
    </w:p>
    <w:p w14:paraId="7AB294D1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 w:firstLine="360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 xml:space="preserve"> TEL: +</w:t>
      </w:r>
      <w:r w:rsidR="009013BE" w:rsidRPr="000A7FA5">
        <w:rPr>
          <w:color w:val="000000" w:themeColor="text1"/>
          <w:sz w:val="20"/>
        </w:rPr>
        <w:t xml:space="preserve"> 254721314245</w:t>
      </w:r>
    </w:p>
    <w:p w14:paraId="30040246" w14:textId="77777777" w:rsidR="00FF6EBE" w:rsidRPr="000A7FA5" w:rsidRDefault="00FF6EBE" w:rsidP="00037A13">
      <w:pPr>
        <w:pStyle w:val="ListBullet"/>
        <w:numPr>
          <w:ilvl w:val="0"/>
          <w:numId w:val="0"/>
        </w:numPr>
        <w:spacing w:line="276" w:lineRule="auto"/>
        <w:ind w:left="360" w:firstLine="360"/>
        <w:rPr>
          <w:color w:val="000000" w:themeColor="text1"/>
          <w:sz w:val="20"/>
        </w:rPr>
      </w:pPr>
      <w:r w:rsidRPr="000A7FA5">
        <w:rPr>
          <w:color w:val="000000" w:themeColor="text1"/>
          <w:sz w:val="20"/>
        </w:rPr>
        <w:t xml:space="preserve">EMAIL: </w:t>
      </w:r>
      <w:hyperlink r:id="rId9" w:history="1">
        <w:r w:rsidR="009013BE" w:rsidRPr="000A7FA5">
          <w:rPr>
            <w:rStyle w:val="Hyperlink"/>
            <w:color w:val="000000" w:themeColor="text1"/>
            <w:sz w:val="20"/>
          </w:rPr>
          <w:t>jacqueline.soina@vggvonnect.com</w:t>
        </w:r>
      </w:hyperlink>
    </w:p>
    <w:sectPr w:rsidR="00FF6EBE" w:rsidRPr="000A7FA5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4D6C" w14:textId="77777777" w:rsidR="00110FFB" w:rsidRDefault="00110FFB">
      <w:pPr>
        <w:spacing w:after="0"/>
      </w:pPr>
      <w:r>
        <w:separator/>
      </w:r>
    </w:p>
  </w:endnote>
  <w:endnote w:type="continuationSeparator" w:id="0">
    <w:p w14:paraId="73694471" w14:textId="77777777" w:rsidR="00110FFB" w:rsidRDefault="00110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EDC68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47EE8" w14:textId="77777777" w:rsidR="00110FFB" w:rsidRDefault="00110FFB">
      <w:pPr>
        <w:spacing w:after="0"/>
      </w:pPr>
      <w:r>
        <w:separator/>
      </w:r>
    </w:p>
  </w:footnote>
  <w:footnote w:type="continuationSeparator" w:id="0">
    <w:p w14:paraId="37404639" w14:textId="77777777" w:rsidR="00110FFB" w:rsidRDefault="00110F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9E121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0C62AF9"/>
    <w:multiLevelType w:val="multilevel"/>
    <w:tmpl w:val="A2F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E5939"/>
    <w:multiLevelType w:val="hybridMultilevel"/>
    <w:tmpl w:val="45AA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3548"/>
    <w:multiLevelType w:val="multilevel"/>
    <w:tmpl w:val="83C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6D7C38"/>
    <w:multiLevelType w:val="multilevel"/>
    <w:tmpl w:val="933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B3D6D"/>
    <w:multiLevelType w:val="hybridMultilevel"/>
    <w:tmpl w:val="A19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334ED6"/>
    <w:multiLevelType w:val="hybridMultilevel"/>
    <w:tmpl w:val="48AC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94EAC"/>
    <w:multiLevelType w:val="hybridMultilevel"/>
    <w:tmpl w:val="C4A4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230E6"/>
    <w:multiLevelType w:val="hybridMultilevel"/>
    <w:tmpl w:val="260C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620A9"/>
    <w:multiLevelType w:val="hybridMultilevel"/>
    <w:tmpl w:val="1FDC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0"/>
  </w:num>
  <w:num w:numId="21">
    <w:abstractNumId w:val="12"/>
  </w:num>
  <w:num w:numId="22">
    <w:abstractNumId w:val="14"/>
  </w:num>
  <w:num w:numId="23">
    <w:abstractNumId w:val="20"/>
  </w:num>
  <w:num w:numId="24">
    <w:abstractNumId w:val="19"/>
  </w:num>
  <w:num w:numId="25">
    <w:abstractNumId w:val="11"/>
  </w:num>
  <w:num w:numId="26">
    <w:abstractNumId w:val="18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02"/>
    <w:rsid w:val="00037A13"/>
    <w:rsid w:val="000A7FA5"/>
    <w:rsid w:val="00110FFB"/>
    <w:rsid w:val="00177E14"/>
    <w:rsid w:val="001C5A40"/>
    <w:rsid w:val="002C11FB"/>
    <w:rsid w:val="00331DF4"/>
    <w:rsid w:val="00374627"/>
    <w:rsid w:val="00394A6D"/>
    <w:rsid w:val="003F19B9"/>
    <w:rsid w:val="004476A1"/>
    <w:rsid w:val="00456189"/>
    <w:rsid w:val="00463B6A"/>
    <w:rsid w:val="005114E7"/>
    <w:rsid w:val="0055372B"/>
    <w:rsid w:val="005B3182"/>
    <w:rsid w:val="005E5E55"/>
    <w:rsid w:val="00616068"/>
    <w:rsid w:val="006E401C"/>
    <w:rsid w:val="0077621B"/>
    <w:rsid w:val="007963CE"/>
    <w:rsid w:val="007D00B3"/>
    <w:rsid w:val="0087040F"/>
    <w:rsid w:val="008916B6"/>
    <w:rsid w:val="008E10EB"/>
    <w:rsid w:val="009013BE"/>
    <w:rsid w:val="009763C8"/>
    <w:rsid w:val="009A5A01"/>
    <w:rsid w:val="009C2C9A"/>
    <w:rsid w:val="00A8131A"/>
    <w:rsid w:val="00B13902"/>
    <w:rsid w:val="00B176CA"/>
    <w:rsid w:val="00B31761"/>
    <w:rsid w:val="00B769EE"/>
    <w:rsid w:val="00BF33DE"/>
    <w:rsid w:val="00C57E43"/>
    <w:rsid w:val="00C72B59"/>
    <w:rsid w:val="00CC75DB"/>
    <w:rsid w:val="00D33143"/>
    <w:rsid w:val="00D56207"/>
    <w:rsid w:val="00D765AF"/>
    <w:rsid w:val="00DD4208"/>
    <w:rsid w:val="00EA2B92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D2130"/>
  <w15:chartTrackingRefBased/>
  <w15:docId w15:val="{4D07A926-B9DF-45D3-AC7E-79A6EAF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wanjiru6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valynemacharian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acqueline.soina@vggvonnec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us%20wamam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45694B6C7548B5A17E06FA24400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FBEF-9904-47B9-BECD-5F7633944FEF}"/>
      </w:docPartPr>
      <w:docPartBody>
        <w:p w:rsidR="00E61DE1" w:rsidRDefault="00F13C5A">
          <w:pPr>
            <w:pStyle w:val="0945694B6C7548B5A17E06FA244007B6"/>
          </w:pPr>
          <w:r>
            <w:t>Your Name</w:t>
          </w:r>
        </w:p>
      </w:docPartBody>
    </w:docPart>
    <w:docPart>
      <w:docPartPr>
        <w:name w:val="5B632845665C46539DBD9290C9646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249FE-D96E-4B1F-A848-45F17AED453E}"/>
      </w:docPartPr>
      <w:docPartBody>
        <w:p w:rsidR="00E61DE1" w:rsidRDefault="00F13C5A">
          <w:pPr>
            <w:pStyle w:val="5B632845665C46539DBD9290C9646B2D"/>
          </w:pPr>
          <w:r>
            <w:t>Education</w:t>
          </w:r>
        </w:p>
      </w:docPartBody>
    </w:docPart>
    <w:docPart>
      <w:docPartPr>
        <w:name w:val="E0B8253C75E74A9FBDB58EDF94A16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BC76C-CAB8-4361-8735-133BC450B78D}"/>
      </w:docPartPr>
      <w:docPartBody>
        <w:p w:rsidR="00E61DE1" w:rsidRDefault="00F13C5A">
          <w:pPr>
            <w:pStyle w:val="E0B8253C75E74A9FBDB58EDF94A16723"/>
          </w:pPr>
          <w:r>
            <w:t>Major</w:t>
          </w:r>
        </w:p>
      </w:docPartBody>
    </w:docPart>
    <w:docPart>
      <w:docPartPr>
        <w:name w:val="657A20F6154A44779F1345307CA7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EE43-E854-4EED-9D80-A6EAC2C698F2}"/>
      </w:docPartPr>
      <w:docPartBody>
        <w:p w:rsidR="00E61DE1" w:rsidRDefault="00F13C5A">
          <w:pPr>
            <w:pStyle w:val="657A20F6154A44779F1345307CA7C18A"/>
          </w:pPr>
          <w:r>
            <w:t>Minor</w:t>
          </w:r>
        </w:p>
      </w:docPartBody>
    </w:docPart>
    <w:docPart>
      <w:docPartPr>
        <w:name w:val="DB43F1A85DBC42A19F1D921477FDE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F4CCA-A9C6-4514-9DF0-36A404057E0F}"/>
      </w:docPartPr>
      <w:docPartBody>
        <w:p w:rsidR="00E61DE1" w:rsidRDefault="00F13C5A">
          <w:pPr>
            <w:pStyle w:val="DB43F1A85DBC42A19F1D921477FDE98B"/>
          </w:pPr>
          <w:r>
            <w:t>Related coursework</w:t>
          </w:r>
        </w:p>
      </w:docPartBody>
    </w:docPart>
    <w:docPart>
      <w:docPartPr>
        <w:name w:val="3D20FA4ED68142278AB38FF74AB50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9821E-9E62-4F99-AF57-7334C7CF0B38}"/>
      </w:docPartPr>
      <w:docPartBody>
        <w:p w:rsidR="00E61DE1" w:rsidRDefault="00F13C5A">
          <w:pPr>
            <w:pStyle w:val="3D20FA4ED68142278AB38FF74AB50F23"/>
          </w:pPr>
          <w:r>
            <w:t>Major</w:t>
          </w:r>
        </w:p>
      </w:docPartBody>
    </w:docPart>
    <w:docPart>
      <w:docPartPr>
        <w:name w:val="467952357FA94EAD9F22C213BFD2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F82A-2601-49F4-86FC-9F22D3F5FE15}"/>
      </w:docPartPr>
      <w:docPartBody>
        <w:p w:rsidR="00E61DE1" w:rsidRDefault="00F13C5A">
          <w:pPr>
            <w:pStyle w:val="467952357FA94EAD9F22C213BFD270FF"/>
          </w:pPr>
          <w:r>
            <w:t>Minor</w:t>
          </w:r>
        </w:p>
      </w:docPartBody>
    </w:docPart>
    <w:docPart>
      <w:docPartPr>
        <w:name w:val="5CC5787332644F31AC62F2188C41B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56ABD-6C0C-4D2A-9905-8CDAB691E183}"/>
      </w:docPartPr>
      <w:docPartBody>
        <w:p w:rsidR="00E61DE1" w:rsidRDefault="00F13C5A">
          <w:pPr>
            <w:pStyle w:val="5CC5787332644F31AC62F2188C41BCFB"/>
          </w:pPr>
          <w:r>
            <w:t>Related coursework</w:t>
          </w:r>
        </w:p>
      </w:docPartBody>
    </w:docPart>
    <w:docPart>
      <w:docPartPr>
        <w:name w:val="11291A9685B848798376C531C8CF6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EE051-37C7-4FC9-8F06-4F11E250014D}"/>
      </w:docPartPr>
      <w:docPartBody>
        <w:p w:rsidR="00E61DE1" w:rsidRDefault="00F13C5A">
          <w:pPr>
            <w:pStyle w:val="11291A9685B848798376C531C8CF692E"/>
          </w:pPr>
          <w:r>
            <w:t>Communication</w:t>
          </w:r>
        </w:p>
      </w:docPartBody>
    </w:docPart>
    <w:docPart>
      <w:docPartPr>
        <w:name w:val="78692992A3654C01958857B53AECD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0673E-D88B-4A97-98B3-E8AE673F3D96}"/>
      </w:docPartPr>
      <w:docPartBody>
        <w:p w:rsidR="00E61DE1" w:rsidRDefault="00F13C5A">
          <w:pPr>
            <w:pStyle w:val="78692992A3654C01958857B53AECD058"/>
          </w:pPr>
          <w:r>
            <w:t>Leadership</w:t>
          </w:r>
        </w:p>
      </w:docPartBody>
    </w:docPart>
    <w:docPart>
      <w:docPartPr>
        <w:name w:val="6906F6EE70994693B501E0C41C6AD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89B7-AAF2-48AD-AD1D-091821D0182E}"/>
      </w:docPartPr>
      <w:docPartBody>
        <w:p w:rsidR="00E61DE1" w:rsidRDefault="00F13C5A">
          <w:pPr>
            <w:pStyle w:val="6906F6EE70994693B501E0C41C6AD4C1"/>
          </w:pPr>
          <w:r>
            <w:t>Experience</w:t>
          </w:r>
        </w:p>
      </w:docPartBody>
    </w:docPart>
    <w:docPart>
      <w:docPartPr>
        <w:name w:val="9767B6C284FD463E8CA492C0C263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7AAF-EB83-4602-B218-45CB2226F0C4}"/>
      </w:docPartPr>
      <w:docPartBody>
        <w:p w:rsidR="00E61DE1" w:rsidRDefault="00BD3D61" w:rsidP="00BD3D61">
          <w:pPr>
            <w:pStyle w:val="9767B6C284FD463E8CA492C0C2637A9B"/>
          </w:pPr>
          <w:r>
            <w:t>Major</w:t>
          </w:r>
        </w:p>
      </w:docPartBody>
    </w:docPart>
    <w:docPart>
      <w:docPartPr>
        <w:name w:val="0A319283CF2149D1ABECB23002435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8CB1E-CF94-436B-B974-17F1F6D950C0}"/>
      </w:docPartPr>
      <w:docPartBody>
        <w:p w:rsidR="00E61DE1" w:rsidRDefault="00BD3D61" w:rsidP="00BD3D61">
          <w:pPr>
            <w:pStyle w:val="0A319283CF2149D1ABECB2300243558B"/>
          </w:pPr>
          <w:r>
            <w:t>Minor</w:t>
          </w:r>
        </w:p>
      </w:docPartBody>
    </w:docPart>
    <w:docPart>
      <w:docPartPr>
        <w:name w:val="CAFA0B7343EF4C69B5108B6B26AFD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FE47A-EA20-480C-85FD-7618DEDB0814}"/>
      </w:docPartPr>
      <w:docPartBody>
        <w:p w:rsidR="00E61DE1" w:rsidRDefault="00BD3D61" w:rsidP="00BD3D61">
          <w:pPr>
            <w:pStyle w:val="CAFA0B7343EF4C69B5108B6B26AFDF23"/>
          </w:pPr>
          <w:r>
            <w:t>Related coursework</w:t>
          </w:r>
        </w:p>
      </w:docPartBody>
    </w:docPart>
    <w:docPart>
      <w:docPartPr>
        <w:name w:val="BAD9F4F2050741F8A1ED23DD8A926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317D9-D392-4703-A4AC-DFA9B6274764}"/>
      </w:docPartPr>
      <w:docPartBody>
        <w:p w:rsidR="00000000" w:rsidRDefault="00A27742" w:rsidP="00A27742">
          <w:pPr>
            <w:pStyle w:val="BAD9F4F2050741F8A1ED23DD8A9261C0"/>
          </w:pPr>
          <w:r>
            <w:t>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61"/>
    <w:rsid w:val="00180BE0"/>
    <w:rsid w:val="0073769A"/>
    <w:rsid w:val="00847203"/>
    <w:rsid w:val="009F402B"/>
    <w:rsid w:val="00A27742"/>
    <w:rsid w:val="00BD3D61"/>
    <w:rsid w:val="00E61DE1"/>
    <w:rsid w:val="00E96950"/>
    <w:rsid w:val="00F13C5A"/>
    <w:rsid w:val="00F7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45694B6C7548B5A17E06FA244007B6">
    <w:name w:val="0945694B6C7548B5A17E06FA244007B6"/>
  </w:style>
  <w:style w:type="paragraph" w:customStyle="1" w:styleId="71762B0524A14F46A49C0F94134401E4">
    <w:name w:val="71762B0524A14F46A49C0F94134401E4"/>
  </w:style>
  <w:style w:type="paragraph" w:customStyle="1" w:styleId="545EC44EB19C435FBAEEBFF5F6171F68">
    <w:name w:val="545EC44EB19C435FBAEEBFF5F6171F68"/>
  </w:style>
  <w:style w:type="paragraph" w:customStyle="1" w:styleId="5181DD30CD84403EB2DDE56E8E997C2E">
    <w:name w:val="5181DD30CD84403EB2DDE56E8E997C2E"/>
  </w:style>
  <w:style w:type="paragraph" w:customStyle="1" w:styleId="824C792BBE5F437CA23C9854C7411129">
    <w:name w:val="824C792BBE5F437CA23C9854C7411129"/>
  </w:style>
  <w:style w:type="paragraph" w:customStyle="1" w:styleId="3BE98F7D9A7444D19FF0757572F16FB7">
    <w:name w:val="3BE98F7D9A7444D19FF0757572F16FB7"/>
  </w:style>
  <w:style w:type="paragraph" w:customStyle="1" w:styleId="D4147C3AB1344EA2A9F74532F4083880">
    <w:name w:val="D4147C3AB1344EA2A9F74532F4083880"/>
  </w:style>
  <w:style w:type="paragraph" w:customStyle="1" w:styleId="5B632845665C46539DBD9290C9646B2D">
    <w:name w:val="5B632845665C46539DBD9290C9646B2D"/>
  </w:style>
  <w:style w:type="paragraph" w:customStyle="1" w:styleId="BF7A3639E2264D6985B0AFB1E6817436">
    <w:name w:val="BF7A3639E2264D6985B0AFB1E6817436"/>
  </w:style>
  <w:style w:type="paragraph" w:customStyle="1" w:styleId="C52980F0C0FF43199B4A676604D7193D">
    <w:name w:val="C52980F0C0FF43199B4A676604D7193D"/>
  </w:style>
  <w:style w:type="paragraph" w:customStyle="1" w:styleId="621C212EE80D450C8B3D51DADAFBE653">
    <w:name w:val="621C212EE80D450C8B3D51DADAFBE653"/>
  </w:style>
  <w:style w:type="paragraph" w:customStyle="1" w:styleId="E0B8253C75E74A9FBDB58EDF94A16723">
    <w:name w:val="E0B8253C75E74A9FBDB58EDF94A16723"/>
  </w:style>
  <w:style w:type="paragraph" w:customStyle="1" w:styleId="A5BD5710D7C54AE6957384D84BE99E26">
    <w:name w:val="A5BD5710D7C54AE6957384D84BE99E26"/>
  </w:style>
  <w:style w:type="paragraph" w:customStyle="1" w:styleId="657A20F6154A44779F1345307CA7C18A">
    <w:name w:val="657A20F6154A44779F1345307CA7C18A"/>
  </w:style>
  <w:style w:type="paragraph" w:customStyle="1" w:styleId="DB43F1A85DBC42A19F1D921477FDE98B">
    <w:name w:val="DB43F1A85DBC42A19F1D921477FDE98B"/>
  </w:style>
  <w:style w:type="paragraph" w:customStyle="1" w:styleId="C9EA9CC4A43141CC821EC44D4D24D617">
    <w:name w:val="C9EA9CC4A43141CC821EC44D4D24D617"/>
  </w:style>
  <w:style w:type="paragraph" w:customStyle="1" w:styleId="3D20FA4ED68142278AB38FF74AB50F23">
    <w:name w:val="3D20FA4ED68142278AB38FF74AB50F23"/>
  </w:style>
  <w:style w:type="paragraph" w:customStyle="1" w:styleId="467952357FA94EAD9F22C213BFD270FF">
    <w:name w:val="467952357FA94EAD9F22C213BFD270FF"/>
  </w:style>
  <w:style w:type="paragraph" w:customStyle="1" w:styleId="5CC5787332644F31AC62F2188C41BCFB">
    <w:name w:val="5CC5787332644F31AC62F2188C41BCFB"/>
  </w:style>
  <w:style w:type="paragraph" w:customStyle="1" w:styleId="A34E094FD08D4D87B95361BD55EE9D23">
    <w:name w:val="A34E094FD08D4D87B95361BD55EE9D23"/>
  </w:style>
  <w:style w:type="paragraph" w:customStyle="1" w:styleId="E90295323507403DB55AED78B9DB46FD">
    <w:name w:val="E90295323507403DB55AED78B9DB46FD"/>
  </w:style>
  <w:style w:type="paragraph" w:customStyle="1" w:styleId="79051BF443B24C50B9B0424F857C035B">
    <w:name w:val="79051BF443B24C50B9B0424F857C035B"/>
  </w:style>
  <w:style w:type="paragraph" w:customStyle="1" w:styleId="9D7B4101495F4CB2B5A940DD97C27CAF">
    <w:name w:val="9D7B4101495F4CB2B5A940DD97C27CAF"/>
  </w:style>
  <w:style w:type="paragraph" w:customStyle="1" w:styleId="EC0D697DE98646AD8AA9A22630DE13B3">
    <w:name w:val="EC0D697DE98646AD8AA9A22630DE13B3"/>
  </w:style>
  <w:style w:type="paragraph" w:customStyle="1" w:styleId="11291A9685B848798376C531C8CF692E">
    <w:name w:val="11291A9685B848798376C531C8CF692E"/>
  </w:style>
  <w:style w:type="paragraph" w:customStyle="1" w:styleId="9CB33F64D1354709A2283B237E0DD76A">
    <w:name w:val="9CB33F64D1354709A2283B237E0DD76A"/>
  </w:style>
  <w:style w:type="paragraph" w:customStyle="1" w:styleId="78692992A3654C01958857B53AECD058">
    <w:name w:val="78692992A3654C01958857B53AECD058"/>
  </w:style>
  <w:style w:type="paragraph" w:customStyle="1" w:styleId="24F327CB5DAD47CBBFF808D21458B3E2">
    <w:name w:val="24F327CB5DAD47CBBFF808D21458B3E2"/>
  </w:style>
  <w:style w:type="paragraph" w:customStyle="1" w:styleId="6906F6EE70994693B501E0C41C6AD4C1">
    <w:name w:val="6906F6EE70994693B501E0C41C6AD4C1"/>
  </w:style>
  <w:style w:type="paragraph" w:customStyle="1" w:styleId="04DBFC4B8F08468380F42CED810446F5">
    <w:name w:val="04DBFC4B8F08468380F42CED810446F5"/>
  </w:style>
  <w:style w:type="paragraph" w:customStyle="1" w:styleId="B5FDEA95B5D4436D8852DE642C4ED690">
    <w:name w:val="B5FDEA95B5D4436D8852DE642C4ED690"/>
  </w:style>
  <w:style w:type="paragraph" w:customStyle="1" w:styleId="661D54B3A51643BC92AADCDC3802C988">
    <w:name w:val="661D54B3A51643BC92AADCDC3802C988"/>
  </w:style>
  <w:style w:type="paragraph" w:customStyle="1" w:styleId="2A0FF33C15FD41F980245B44B4DCA999">
    <w:name w:val="2A0FF33C15FD41F980245B44B4DCA999"/>
  </w:style>
  <w:style w:type="paragraph" w:customStyle="1" w:styleId="F8B53669E0464D068BCA8C39141045BD">
    <w:name w:val="F8B53669E0464D068BCA8C39141045BD"/>
  </w:style>
  <w:style w:type="paragraph" w:customStyle="1" w:styleId="CBA41B32D41544EB855C5DF7C61AEF52">
    <w:name w:val="CBA41B32D41544EB855C5DF7C61AEF52"/>
  </w:style>
  <w:style w:type="paragraph" w:customStyle="1" w:styleId="74D33F9C364B492A9A5EB5FA791BD1D2">
    <w:name w:val="74D33F9C364B492A9A5EB5FA791BD1D2"/>
  </w:style>
  <w:style w:type="paragraph" w:customStyle="1" w:styleId="9767B6C284FD463E8CA492C0C2637A9B">
    <w:name w:val="9767B6C284FD463E8CA492C0C2637A9B"/>
    <w:rsid w:val="00BD3D61"/>
  </w:style>
  <w:style w:type="paragraph" w:customStyle="1" w:styleId="43113EC8D8684A409B04C6A6D3B6AB37">
    <w:name w:val="43113EC8D8684A409B04C6A6D3B6AB37"/>
    <w:rsid w:val="00BD3D61"/>
  </w:style>
  <w:style w:type="paragraph" w:customStyle="1" w:styleId="0A319283CF2149D1ABECB2300243558B">
    <w:name w:val="0A319283CF2149D1ABECB2300243558B"/>
    <w:rsid w:val="00BD3D61"/>
  </w:style>
  <w:style w:type="paragraph" w:customStyle="1" w:styleId="CAFA0B7343EF4C69B5108B6B26AFDF23">
    <w:name w:val="CAFA0B7343EF4C69B5108B6B26AFDF23"/>
    <w:rsid w:val="00BD3D61"/>
  </w:style>
  <w:style w:type="paragraph" w:customStyle="1" w:styleId="8581B634B78448548BA1217ED29ED018">
    <w:name w:val="8581B634B78448548BA1217ED29ED018"/>
    <w:rsid w:val="00BD3D61"/>
  </w:style>
  <w:style w:type="paragraph" w:customStyle="1" w:styleId="6F09CBCBDC22444190A843939B540A7A">
    <w:name w:val="6F09CBCBDC22444190A843939B540A7A"/>
    <w:rsid w:val="00BD3D61"/>
  </w:style>
  <w:style w:type="paragraph" w:customStyle="1" w:styleId="A7C03A4E2C404A809234E68F18779A91">
    <w:name w:val="A7C03A4E2C404A809234E68F18779A91"/>
    <w:rsid w:val="00BD3D61"/>
  </w:style>
  <w:style w:type="paragraph" w:customStyle="1" w:styleId="80499FFEE3354178A2E58D429B6B9703">
    <w:name w:val="80499FFEE3354178A2E58D429B6B9703"/>
    <w:rsid w:val="00BD3D61"/>
  </w:style>
  <w:style w:type="paragraph" w:customStyle="1" w:styleId="2350DF4340F64A69AF3C14B767372D8D">
    <w:name w:val="2350DF4340F64A69AF3C14B767372D8D"/>
    <w:rsid w:val="00BD3D61"/>
  </w:style>
  <w:style w:type="paragraph" w:customStyle="1" w:styleId="5B5AB7DEE52449C19EACECBA7C63F3CC">
    <w:name w:val="5B5AB7DEE52449C19EACECBA7C63F3CC"/>
    <w:rsid w:val="00E61DE1"/>
  </w:style>
  <w:style w:type="paragraph" w:customStyle="1" w:styleId="36AAB79701C8487C936C7C7B6D5365BE">
    <w:name w:val="36AAB79701C8487C936C7C7B6D5365BE"/>
    <w:rsid w:val="00F70344"/>
  </w:style>
  <w:style w:type="paragraph" w:customStyle="1" w:styleId="738442F0255D43D2AE15534536C2975F">
    <w:name w:val="738442F0255D43D2AE15534536C2975F"/>
    <w:rsid w:val="00F70344"/>
  </w:style>
  <w:style w:type="paragraph" w:customStyle="1" w:styleId="15AEC9633809432AA6EF47A776293C2B">
    <w:name w:val="15AEC9633809432AA6EF47A776293C2B"/>
    <w:rsid w:val="00F70344"/>
  </w:style>
  <w:style w:type="paragraph" w:customStyle="1" w:styleId="E6A62BABA2314A4CB6E49F95FA3B7C59">
    <w:name w:val="E6A62BABA2314A4CB6E49F95FA3B7C59"/>
    <w:rsid w:val="00F70344"/>
  </w:style>
  <w:style w:type="paragraph" w:customStyle="1" w:styleId="BAD9F4F2050741F8A1ED23DD8A9261C0">
    <w:name w:val="BAD9F4F2050741F8A1ED23DD8A9261C0"/>
    <w:rsid w:val="00A27742"/>
  </w:style>
  <w:style w:type="paragraph" w:customStyle="1" w:styleId="09858E14CD404D76836230E83E20D585">
    <w:name w:val="09858E14CD404D76836230E83E20D585"/>
    <w:rsid w:val="00A27742"/>
  </w:style>
  <w:style w:type="paragraph" w:customStyle="1" w:styleId="87B0A702D0E44878ADFEA3016841DB1C">
    <w:name w:val="87B0A702D0E44878ADFEA3016841DB1C"/>
    <w:rsid w:val="00A27742"/>
  </w:style>
  <w:style w:type="paragraph" w:customStyle="1" w:styleId="01FC0EF4EDA64DEC9F649E04BC36EEA0">
    <w:name w:val="01FC0EF4EDA64DEC9F649E04BC36EEA0"/>
    <w:rsid w:val="00A27742"/>
  </w:style>
  <w:style w:type="paragraph" w:customStyle="1" w:styleId="228FD85F0A43461CB311B474C534DDE4">
    <w:name w:val="228FD85F0A43461CB311B474C534DDE4"/>
    <w:rsid w:val="00A27742"/>
  </w:style>
  <w:style w:type="paragraph" w:customStyle="1" w:styleId="59B1B476F21B46F396AFE2722289A1E8">
    <w:name w:val="59B1B476F21B46F396AFE2722289A1E8"/>
    <w:rsid w:val="00A27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30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evalyne macharia</dc:creator>
  <cp:keywords/>
  <dc:description>Evalyne Macharia</dc:description>
  <cp:lastModifiedBy>evalyne macharia</cp:lastModifiedBy>
  <cp:revision>3</cp:revision>
  <dcterms:created xsi:type="dcterms:W3CDTF">2024-05-15T17:45:00Z</dcterms:created>
  <dcterms:modified xsi:type="dcterms:W3CDTF">2024-05-16T20:17:00Z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